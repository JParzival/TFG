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2A" w:rsidRPr="0043359F" w:rsidRDefault="007C3688" w:rsidP="0020722A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989330</wp:posOffset>
                </wp:positionH>
                <wp:positionV relativeFrom="page">
                  <wp:posOffset>781685</wp:posOffset>
                </wp:positionV>
                <wp:extent cx="4942840" cy="4178935"/>
                <wp:effectExtent l="0" t="0" r="0" b="0"/>
                <wp:wrapNone/>
                <wp:docPr id="13" name="Rectangle 28" descr="Dibujo: forma rectangul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2840" cy="417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4B09A" id="Rectangle 28" o:spid="_x0000_s1026" alt="Dibujo: forma rectangular" style="position:absolute;margin-left:77.9pt;margin-top:61.55pt;width:389.2pt;height:329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" strokecolor="red">
                <w10:wrap anchorx="page" anchory="page"/>
              </v:rect>
            </w:pict>
          </mc:Fallback>
        </mc:AlternateContent>
      </w:r>
    </w:p>
    <w:p w:rsidR="0020722A" w:rsidRDefault="007C3688" w:rsidP="00DF7B71">
      <w:pPr>
        <w:jc w:val="center"/>
        <w:rPr>
          <w:smallCaps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71120</wp:posOffset>
            </wp:positionV>
            <wp:extent cx="606425" cy="768985"/>
            <wp:effectExtent l="0" t="0" r="3175" b="0"/>
            <wp:wrapNone/>
            <wp:docPr id="31" name="Imagen 31" descr="upsa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psaNeg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76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22A" w:rsidRDefault="0020722A" w:rsidP="0020722A">
      <w:pPr>
        <w:jc w:val="center"/>
        <w:rPr>
          <w:smallCaps/>
          <w:sz w:val="28"/>
          <w:szCs w:val="28"/>
          <w:lang w:val="es-ES"/>
        </w:rPr>
      </w:pPr>
    </w:p>
    <w:p w:rsidR="0020722A" w:rsidRDefault="0020722A" w:rsidP="0020722A">
      <w:pPr>
        <w:jc w:val="center"/>
        <w:rPr>
          <w:smallCaps/>
          <w:sz w:val="28"/>
          <w:szCs w:val="28"/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7C3688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35560</wp:posOffset>
                </wp:positionV>
                <wp:extent cx="3921125" cy="657225"/>
                <wp:effectExtent l="0" t="0" r="0" b="0"/>
                <wp:wrapNone/>
                <wp:docPr id="1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11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1D036A" w:rsidRDefault="000F69BE" w:rsidP="006E248E">
                            <w:pPr>
                              <w:jc w:val="center"/>
                              <w:rPr>
                                <w:rFonts w:ascii="Bodoni" w:hAnsi="Bodoni"/>
                                <w:b/>
                                <w:smallCap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D036A">
                              <w:rPr>
                                <w:rFonts w:ascii="Bodoni" w:hAnsi="Bodoni"/>
                                <w:b/>
                                <w:smallCaps/>
                                <w:sz w:val="28"/>
                                <w:szCs w:val="28"/>
                                <w:lang w:val="es-ES"/>
                              </w:rPr>
                              <w:t>Universidad Pontificia de Salamanca</w:t>
                            </w:r>
                          </w:p>
                          <w:p w:rsidR="000F69BE" w:rsidRPr="008D2A78" w:rsidRDefault="000F69BE" w:rsidP="006E248E">
                            <w:pPr>
                              <w:jc w:val="center"/>
                              <w:rPr>
                                <w:rFonts w:ascii="GillSans" w:hAnsi="GillSans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D2A78">
                              <w:rPr>
                                <w:rFonts w:ascii="GillSans" w:hAnsi="GillSans"/>
                                <w:b/>
                                <w:sz w:val="22"/>
                                <w:szCs w:val="22"/>
                                <w:lang w:val="es-ES"/>
                              </w:rPr>
                              <w:t>Facultad de Informática</w:t>
                            </w:r>
                          </w:p>
                          <w:p w:rsidR="000F69BE" w:rsidRPr="008D2A78" w:rsidRDefault="003143BD" w:rsidP="006E24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  <w:t>Grado en Ingeniería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67.2pt;margin-top:2.8pt;width:308.75pt;height:51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" filled="f" stroked="f" strokecolor="white [3212]">
                <v:textbox>
                  <w:txbxContent>
                    <w:p w:rsidR="000F69BE" w:rsidRPr="001D036A" w:rsidRDefault="000F69BE" w:rsidP="006E248E">
                      <w:pPr>
                        <w:jc w:val="center"/>
                        <w:rPr>
                          <w:rFonts w:ascii="Bodoni" w:hAnsi="Bodoni"/>
                          <w:b/>
                          <w:smallCaps/>
                          <w:sz w:val="28"/>
                          <w:szCs w:val="28"/>
                          <w:lang w:val="es-ES"/>
                        </w:rPr>
                      </w:pPr>
                      <w:r w:rsidRPr="001D036A">
                        <w:rPr>
                          <w:rFonts w:ascii="Bodoni" w:hAnsi="Bodoni"/>
                          <w:b/>
                          <w:smallCaps/>
                          <w:sz w:val="28"/>
                          <w:szCs w:val="28"/>
                          <w:lang w:val="es-ES"/>
                        </w:rPr>
                        <w:t>Universidad Pontificia de Salamanca</w:t>
                      </w:r>
                    </w:p>
                    <w:p w:rsidR="000F69BE" w:rsidRPr="008D2A78" w:rsidRDefault="000F69BE" w:rsidP="006E248E">
                      <w:pPr>
                        <w:jc w:val="center"/>
                        <w:rPr>
                          <w:rFonts w:ascii="GillSans" w:hAnsi="GillSans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8D2A78">
                        <w:rPr>
                          <w:rFonts w:ascii="GillSans" w:hAnsi="GillSans"/>
                          <w:b/>
                          <w:sz w:val="22"/>
                          <w:szCs w:val="22"/>
                          <w:lang w:val="es-ES"/>
                        </w:rPr>
                        <w:t>Facultad de Informática</w:t>
                      </w:r>
                    </w:p>
                    <w:p w:rsidR="000F69BE" w:rsidRPr="008D2A78" w:rsidRDefault="003143BD" w:rsidP="006E248E">
                      <w:pPr>
                        <w:jc w:val="center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s-ES"/>
                        </w:rPr>
                        <w:t>Grado en Ingeniería Informática</w:t>
                      </w:r>
                    </w:p>
                  </w:txbxContent>
                </v:textbox>
              </v:shape>
            </w:pict>
          </mc:Fallback>
        </mc:AlternateContent>
      </w: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  <w:r w:rsidRPr="00CA4DDC">
        <w:rPr>
          <w:lang w:val="es-ES"/>
        </w:rPr>
        <w:t>       </w:t>
      </w: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  <w:r w:rsidRPr="00CA4DDC">
        <w:rPr>
          <w:lang w:val="es-ES"/>
        </w:rPr>
        <w:t xml:space="preserve">          </w:t>
      </w:r>
    </w:p>
    <w:p w:rsidR="00E24EE2" w:rsidRPr="00CA4DDC" w:rsidRDefault="007C3688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57785</wp:posOffset>
                </wp:positionV>
                <wp:extent cx="4937125" cy="847725"/>
                <wp:effectExtent l="0" t="0" r="0" b="0"/>
                <wp:wrapNone/>
                <wp:docPr id="1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0F69BE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F69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  <w:t>Trabajo Fin de Grado</w:t>
                            </w:r>
                          </w:p>
                          <w:p w:rsidR="000F69BE" w:rsidRPr="00A47A30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</w:p>
                          <w:p w:rsidR="000F69BE" w:rsidRPr="00A47A30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47A3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s-ES"/>
                              </w:rPr>
                              <w:t>Título del trabajo fin de 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27.2pt;margin-top:4.55pt;width:388.75pt;height:6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" filled="f" stroked="f">
                <v:textbox>
                  <w:txbxContent>
                    <w:p w:rsidR="000F69BE" w:rsidRPr="000F69BE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</w:pPr>
                      <w:r w:rsidRPr="000F69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  <w:t>Trabajo Fin de Grado</w:t>
                      </w:r>
                    </w:p>
                    <w:p w:rsidR="000F69BE" w:rsidRPr="00A47A30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</w:p>
                    <w:p w:rsidR="000F69BE" w:rsidRPr="00A47A30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A47A30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s-ES"/>
                        </w:rPr>
                        <w:t>Título del trabajo fin de grado</w:t>
                      </w:r>
                    </w:p>
                  </w:txbxContent>
                </v:textbox>
              </v:shape>
            </w:pict>
          </mc:Fallback>
        </mc:AlternateContent>
      </w: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7C3688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86360</wp:posOffset>
                </wp:positionV>
                <wp:extent cx="4937125" cy="495300"/>
                <wp:effectExtent l="0" t="0" r="0" b="0"/>
                <wp:wrapNone/>
                <wp:docPr id="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A47A30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47A3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s-ES"/>
                              </w:rPr>
                              <w:t>Nombre y apellidos de 1º autor</w:t>
                            </w:r>
                          </w:p>
                          <w:p w:rsidR="000F69BE" w:rsidRPr="00A47A30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s-ES"/>
                              </w:rPr>
                              <w:t>(</w:t>
                            </w:r>
                            <w:r w:rsidRPr="00A47A3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s-ES"/>
                              </w:rPr>
                              <w:t>Nombre y apellidos del 2º autor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</w:p>
                          <w:p w:rsidR="000F69BE" w:rsidRPr="00A47A30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27.2pt;margin-top:6.8pt;width:388.75pt;height:3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" filled="f" stroked="f">
                <v:textbox>
                  <w:txbxContent>
                    <w:p w:rsidR="000F69BE" w:rsidRPr="00A47A30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s-ES"/>
                        </w:rPr>
                      </w:pPr>
                      <w:r w:rsidRPr="00A47A30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s-ES"/>
                        </w:rPr>
                        <w:t>Nombre y apellidos de 1º autor</w:t>
                      </w:r>
                    </w:p>
                    <w:p w:rsidR="000F69BE" w:rsidRPr="00A47A30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s-ES"/>
                        </w:rPr>
                        <w:t>(</w:t>
                      </w:r>
                      <w:r w:rsidRPr="00A47A30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s-ES"/>
                        </w:rPr>
                        <w:t>Nombre y apellidos del 2º autor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s-ES"/>
                        </w:rPr>
                        <w:t>)</w:t>
                      </w:r>
                    </w:p>
                    <w:p w:rsidR="000F69BE" w:rsidRPr="00A47A30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7C3688">
      <w:pPr>
        <w:jc w:val="center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6303645</wp:posOffset>
                </wp:positionH>
                <wp:positionV relativeFrom="page">
                  <wp:posOffset>3067050</wp:posOffset>
                </wp:positionV>
                <wp:extent cx="868680" cy="45085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Default="000F69BE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Carátula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frontal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496.35pt;margin-top:241.5pt;width:68.4pt;height:35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" filled="f" stroked="f">
                <v:textbox>
                  <w:txbxContent>
                    <w:p w:rsidR="000F69BE" w:rsidRDefault="000F69BE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Carátula frontal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24EE2" w:rsidRPr="00CA4DDC" w:rsidRDefault="00E24EE2">
      <w:pPr>
        <w:rPr>
          <w:lang w:val="es-ES"/>
        </w:rPr>
      </w:pPr>
    </w:p>
    <w:p w:rsidR="00E24EE2" w:rsidRPr="00CA4DDC" w:rsidRDefault="007C3688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51435</wp:posOffset>
                </wp:positionV>
                <wp:extent cx="4937125" cy="657225"/>
                <wp:effectExtent l="0" t="0" r="0" b="0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0F69BE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F69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  <w:t>Director(es)</w:t>
                            </w:r>
                          </w:p>
                          <w:p w:rsidR="000F69BE" w:rsidRPr="00A47A30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47A3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s-ES"/>
                              </w:rPr>
                              <w:t>Dr. Nombre apellido</w:t>
                            </w:r>
                          </w:p>
                          <w:p w:rsidR="000F69BE" w:rsidRPr="00A47A30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  <w:r w:rsidRPr="00A47A30"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  <w:t>(</w:t>
                            </w:r>
                            <w:r w:rsidRPr="00A47A3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s-ES"/>
                              </w:rPr>
                              <w:t>Dra. Nombre apellido</w:t>
                            </w:r>
                            <w:r w:rsidRPr="00A47A30"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  <w:t>)</w:t>
                            </w:r>
                          </w:p>
                          <w:p w:rsidR="000F69BE" w:rsidRPr="00A47A30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27.2pt;margin-top:4.05pt;width:388.75pt;height:51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HytwIAAME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" filled="f" stroked="f">
                <v:textbox>
                  <w:txbxContent>
                    <w:p w:rsidR="000F69BE" w:rsidRPr="000F69BE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</w:pPr>
                      <w:r w:rsidRPr="000F69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  <w:t>Director(es)</w:t>
                      </w:r>
                    </w:p>
                    <w:p w:rsidR="000F69BE" w:rsidRPr="00A47A30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s-ES"/>
                        </w:rPr>
                      </w:pPr>
                      <w:r w:rsidRPr="00A47A30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s-ES"/>
                        </w:rPr>
                        <w:t>Dr. Nombre apellido</w:t>
                      </w:r>
                    </w:p>
                    <w:p w:rsidR="000F69BE" w:rsidRPr="00A47A30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  <w:r w:rsidRPr="00A47A30">
                        <w:rPr>
                          <w:rFonts w:asciiTheme="minorHAnsi" w:hAnsiTheme="minorHAnsi" w:cstheme="minorHAnsi"/>
                          <w:lang w:val="es-ES"/>
                        </w:rPr>
                        <w:t>(</w:t>
                      </w:r>
                      <w:r w:rsidRPr="00A47A30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s-ES"/>
                        </w:rPr>
                        <w:t>Dra. Nombre apellido</w:t>
                      </w:r>
                      <w:r w:rsidRPr="00A47A30">
                        <w:rPr>
                          <w:rFonts w:asciiTheme="minorHAnsi" w:hAnsiTheme="minorHAnsi" w:cstheme="minorHAnsi"/>
                          <w:lang w:val="es-ES"/>
                        </w:rPr>
                        <w:t>)</w:t>
                      </w:r>
                    </w:p>
                    <w:p w:rsidR="000F69BE" w:rsidRPr="00A47A30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7C3688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7620</wp:posOffset>
                </wp:positionV>
                <wp:extent cx="4937125" cy="302895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0F69BE" w:rsidRDefault="000F69BE" w:rsidP="00A47A30">
                            <w:pPr>
                              <w:jc w:val="center"/>
                              <w:rPr>
                                <w:rFonts w:ascii="Bodoni" w:hAnsi="Bodoni" w:cstheme="minorHAnsi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F69BE">
                              <w:rPr>
                                <w:rFonts w:ascii="Bodoni" w:hAnsi="Bodoni" w:cstheme="minorHAnsi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  <w:r w:rsidR="007C3688">
                              <w:rPr>
                                <w:rFonts w:ascii="Bodoni" w:hAnsi="Bodoni" w:cstheme="minorHAnsi"/>
                                <w:sz w:val="28"/>
                                <w:szCs w:val="28"/>
                                <w:lang w:val="es-ES"/>
                              </w:rPr>
                              <w:t>017</w:t>
                            </w:r>
                          </w:p>
                          <w:p w:rsidR="000F69BE" w:rsidRPr="00A47A30" w:rsidRDefault="000F69BE" w:rsidP="00A47A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margin-left:27.2pt;margin-top:.6pt;width:388.75pt;height:23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HG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" filled="f" stroked="f">
                <v:textbox>
                  <w:txbxContent>
                    <w:p w:rsidR="000F69BE" w:rsidRPr="000F69BE" w:rsidRDefault="000F69BE" w:rsidP="00A47A30">
                      <w:pPr>
                        <w:jc w:val="center"/>
                        <w:rPr>
                          <w:rFonts w:ascii="Bodoni" w:hAnsi="Bodoni" w:cstheme="minorHAnsi"/>
                          <w:sz w:val="28"/>
                          <w:szCs w:val="28"/>
                          <w:lang w:val="es-ES"/>
                        </w:rPr>
                      </w:pPr>
                      <w:r w:rsidRPr="000F69BE">
                        <w:rPr>
                          <w:rFonts w:ascii="Bodoni" w:hAnsi="Bodoni" w:cstheme="minorHAnsi"/>
                          <w:sz w:val="28"/>
                          <w:szCs w:val="28"/>
                          <w:lang w:val="es-ES"/>
                        </w:rPr>
                        <w:t>2</w:t>
                      </w:r>
                      <w:r w:rsidR="007C3688">
                        <w:rPr>
                          <w:rFonts w:ascii="Bodoni" w:hAnsi="Bodoni" w:cstheme="minorHAnsi"/>
                          <w:sz w:val="28"/>
                          <w:szCs w:val="28"/>
                          <w:lang w:val="es-ES"/>
                        </w:rPr>
                        <w:t>017</w:t>
                      </w:r>
                      <w:bookmarkStart w:id="1" w:name="_GoBack"/>
                      <w:bookmarkEnd w:id="1"/>
                    </w:p>
                    <w:p w:rsidR="000F69BE" w:rsidRPr="00A47A30" w:rsidRDefault="000F69BE" w:rsidP="00A47A30">
                      <w:pPr>
                        <w:jc w:val="center"/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4EE2" w:rsidRPr="00CA4DDC" w:rsidRDefault="00E24EE2">
      <w:pPr>
        <w:rPr>
          <w:lang w:val="es-ES"/>
        </w:rPr>
      </w:pPr>
    </w:p>
    <w:p w:rsidR="00E24EE2" w:rsidRPr="00CA4DDC" w:rsidRDefault="00E24EE2">
      <w:pPr>
        <w:rPr>
          <w:lang w:val="es-ES"/>
        </w:rPr>
      </w:pPr>
    </w:p>
    <w:p w:rsidR="00E24EE2" w:rsidRPr="00CA4DDC" w:rsidRDefault="007C3688">
      <w:pPr>
        <w:tabs>
          <w:tab w:val="left" w:pos="8745"/>
        </w:tabs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page">
                  <wp:posOffset>6398895</wp:posOffset>
                </wp:positionH>
                <wp:positionV relativeFrom="page">
                  <wp:posOffset>7014210</wp:posOffset>
                </wp:positionV>
                <wp:extent cx="868680" cy="450850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0096" w:rsidRDefault="00FE0096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Carátula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trasera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margin-left:503.85pt;margin-top:552.3pt;width:68.4pt;height:35.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" filled="f" stroked="f">
                <v:textbox>
                  <w:txbxContent>
                    <w:p w:rsidR="00FE0096" w:rsidRDefault="00FE0096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Carátula trasera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283210</wp:posOffset>
                </wp:positionV>
                <wp:extent cx="4927600" cy="2901315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290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6B123E" w:rsidRDefault="000F69BE">
                            <w:pPr>
                              <w:rPr>
                                <w:rFonts w:asciiTheme="minorHAnsi" w:hAnsiTheme="minorHAnsi" w:cstheme="minorHAnsi"/>
                                <w:i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B123E">
                              <w:rPr>
                                <w:rStyle w:val="nfasisintenso"/>
                                <w:rFonts w:asciiTheme="minorHAnsi" w:hAnsiTheme="minorHAnsi" w:cstheme="minorHAnsi"/>
                                <w:i w:val="0"/>
                                <w:sz w:val="28"/>
                                <w:szCs w:val="28"/>
                                <w:lang w:val="es-ES"/>
                              </w:rPr>
                              <w:t>Resumen</w:t>
                            </w:r>
                          </w:p>
                          <w:p w:rsidR="000F69BE" w:rsidRPr="006B123E" w:rsidRDefault="000F69BE">
                            <w:pPr>
                              <w:rPr>
                                <w:rFonts w:asciiTheme="minorHAnsi" w:hAnsiTheme="minorHAnsi" w:cstheme="minorHAnsi"/>
                                <w:lang w:val="es-ES"/>
                              </w:rPr>
                            </w:pPr>
                          </w:p>
                          <w:p w:rsidR="006B123E" w:rsidRDefault="006B123E" w:rsidP="006B123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  <w:t>El resumen del TFG debería incluir entre 200 y 250 palabras</w:t>
                            </w:r>
                            <w:r w:rsidRPr="006B123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  <w:p w:rsidR="006B123E" w:rsidRPr="006B123E" w:rsidRDefault="006B123E" w:rsidP="006B123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  <w:t>Este texto será el mismo que incluya la memoria.</w:t>
                            </w:r>
                          </w:p>
                          <w:p w:rsidR="006B123E" w:rsidRPr="000F69BE" w:rsidRDefault="006B123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margin-left:27.95pt;margin-top:22.3pt;width:388pt;height:228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/x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" filled="f" stroked="f">
                <v:textbox>
                  <w:txbxContent>
                    <w:p w:rsidR="000F69BE" w:rsidRPr="006B123E" w:rsidRDefault="000F69BE">
                      <w:pPr>
                        <w:rPr>
                          <w:rFonts w:asciiTheme="minorHAnsi" w:hAnsiTheme="minorHAnsi" w:cstheme="minorHAnsi"/>
                          <w:i/>
                          <w:sz w:val="28"/>
                          <w:szCs w:val="28"/>
                          <w:lang w:val="es-ES"/>
                        </w:rPr>
                      </w:pPr>
                      <w:r w:rsidRPr="006B123E">
                        <w:rPr>
                          <w:rStyle w:val="nfasisintenso"/>
                          <w:rFonts w:asciiTheme="minorHAnsi" w:hAnsiTheme="minorHAnsi" w:cstheme="minorHAnsi"/>
                          <w:i w:val="0"/>
                          <w:sz w:val="28"/>
                          <w:szCs w:val="28"/>
                          <w:lang w:val="es-ES"/>
                        </w:rPr>
                        <w:t>Resumen</w:t>
                      </w:r>
                    </w:p>
                    <w:p w:rsidR="000F69BE" w:rsidRPr="006B123E" w:rsidRDefault="000F69BE">
                      <w:pPr>
                        <w:rPr>
                          <w:rFonts w:asciiTheme="minorHAnsi" w:hAnsiTheme="minorHAnsi" w:cstheme="minorHAnsi"/>
                          <w:lang w:val="es-ES"/>
                        </w:rPr>
                      </w:pPr>
                    </w:p>
                    <w:p w:rsidR="006B123E" w:rsidRDefault="006B123E" w:rsidP="006B123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  <w:t>El resumen del TFG debería incluir entre 200 y 250 palabras</w:t>
                      </w:r>
                      <w:r w:rsidRPr="006B123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  <w:p w:rsidR="006B123E" w:rsidRPr="006B123E" w:rsidRDefault="006B123E" w:rsidP="006B123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  <w:t>Este texto será el mismo que incluya la memoria.</w:t>
                      </w:r>
                    </w:p>
                    <w:p w:rsidR="006B123E" w:rsidRPr="000F69BE" w:rsidRDefault="006B123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3941445</wp:posOffset>
                </wp:positionV>
                <wp:extent cx="1025525" cy="447675"/>
                <wp:effectExtent l="0" t="0" r="0" b="0"/>
                <wp:wrapNone/>
                <wp:docPr id="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9BE" w:rsidRPr="006E248E" w:rsidRDefault="000F69BE">
                            <w:pPr>
                              <w:rPr>
                                <w:rFonts w:ascii="Gill Sans MT" w:hAnsi="Gill Sans MT"/>
                                <w:b/>
                                <w:color w:val="9D2A1D"/>
                                <w:lang w:val="es-ES"/>
                              </w:rPr>
                            </w:pPr>
                            <w:r w:rsidRPr="006E248E">
                              <w:rPr>
                                <w:rFonts w:ascii="Gill Sans MT" w:hAnsi="Gill Sans MT"/>
                                <w:b/>
                                <w:color w:val="9D2A1D"/>
                                <w:lang w:val="es-ES"/>
                              </w:rPr>
                              <w:t>Facultad de</w:t>
                            </w:r>
                          </w:p>
                          <w:p w:rsidR="000F69BE" w:rsidRPr="006E248E" w:rsidRDefault="000F69BE">
                            <w:pPr>
                              <w:rPr>
                                <w:rFonts w:ascii="Gill Sans MT" w:hAnsi="Gill Sans MT"/>
                                <w:b/>
                                <w:color w:val="9D2A1D"/>
                                <w:lang w:val="es-ES"/>
                              </w:rPr>
                            </w:pPr>
                            <w:r w:rsidRPr="006E248E">
                              <w:rPr>
                                <w:rFonts w:ascii="Gill Sans MT" w:hAnsi="Gill Sans MT"/>
                                <w:b/>
                                <w:color w:val="9D2A1D"/>
                                <w:lang w:val="es-ES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margin-left:188.65pt;margin-top:310.35pt;width:80.75pt;height:35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6E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" filled="f" stroked="f">
                <v:textbox>
                  <w:txbxContent>
                    <w:p w:rsidR="000F69BE" w:rsidRPr="006E248E" w:rsidRDefault="000F69BE">
                      <w:pPr>
                        <w:rPr>
                          <w:rFonts w:ascii="Gill Sans MT" w:hAnsi="Gill Sans MT"/>
                          <w:b/>
                          <w:color w:val="9D2A1D"/>
                          <w:lang w:val="es-ES"/>
                        </w:rPr>
                      </w:pPr>
                      <w:r w:rsidRPr="006E248E">
                        <w:rPr>
                          <w:rFonts w:ascii="Gill Sans MT" w:hAnsi="Gill Sans MT"/>
                          <w:b/>
                          <w:color w:val="9D2A1D"/>
                          <w:lang w:val="es-ES"/>
                        </w:rPr>
                        <w:t>Facultad de</w:t>
                      </w:r>
                    </w:p>
                    <w:p w:rsidR="000F69BE" w:rsidRPr="006E248E" w:rsidRDefault="000F69BE">
                      <w:pPr>
                        <w:rPr>
                          <w:rFonts w:ascii="Gill Sans MT" w:hAnsi="Gill Sans MT"/>
                          <w:b/>
                          <w:color w:val="9D2A1D"/>
                          <w:lang w:val="es-ES"/>
                        </w:rPr>
                      </w:pPr>
                      <w:r w:rsidRPr="006E248E">
                        <w:rPr>
                          <w:rFonts w:ascii="Gill Sans MT" w:hAnsi="Gill Sans MT"/>
                          <w:b/>
                          <w:color w:val="9D2A1D"/>
                          <w:lang w:val="es-ES"/>
                        </w:rPr>
                        <w:t>Informática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2439670</wp:posOffset>
            </wp:positionH>
            <wp:positionV relativeFrom="paragraph">
              <wp:posOffset>3305175</wp:posOffset>
            </wp:positionV>
            <wp:extent cx="758825" cy="650240"/>
            <wp:effectExtent l="0" t="0" r="3175" b="0"/>
            <wp:wrapNone/>
            <wp:docPr id="37" name="Imagen 37" descr="logo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ogoInformát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65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5932170</wp:posOffset>
                </wp:positionH>
                <wp:positionV relativeFrom="page">
                  <wp:posOffset>5287010</wp:posOffset>
                </wp:positionV>
                <wp:extent cx="274320" cy="417893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4178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BE" w:rsidRPr="006E248E" w:rsidRDefault="00A323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Título</w:t>
                            </w:r>
                            <w:r w:rsidR="000F69BE" w:rsidRPr="006E248E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del TFG              </w:t>
                            </w:r>
                            <w:r w:rsidR="000F69BE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</w:t>
                            </w:r>
                            <w:r w:rsidR="000F69BE" w:rsidRPr="006E248E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           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3143BD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               </w:t>
                            </w:r>
                            <w:r w:rsidR="003143BD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2017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467.1pt;margin-top:416.3pt;width:21.6pt;height:329.0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" fillcolor="white [3212]" strokecolor="red">
                <v:textbox style="layout-flow:vertical;mso-layout-flow-alt:bottom-to-top" inset="0,0,0,0">
                  <w:txbxContent>
                    <w:p w:rsidR="000F69BE" w:rsidRPr="006E248E" w:rsidRDefault="00A32325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Título</w:t>
                      </w:r>
                      <w:r w:rsidR="000F69BE" w:rsidRPr="006E248E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del TFG              </w:t>
                      </w:r>
                      <w:r w:rsidR="000F69BE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                                     </w:t>
                      </w:r>
                      <w:r w:rsidR="000F69BE" w:rsidRPr="006E248E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           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3143BD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               </w:t>
                      </w:r>
                      <w:r w:rsidR="003143BD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2017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995045</wp:posOffset>
                </wp:positionH>
                <wp:positionV relativeFrom="page">
                  <wp:posOffset>5287010</wp:posOffset>
                </wp:positionV>
                <wp:extent cx="4937760" cy="4178935"/>
                <wp:effectExtent l="0" t="0" r="0" b="0"/>
                <wp:wrapNone/>
                <wp:docPr id="2" name="Rectangle 22" descr="Dibujo: forma rectangul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7760" cy="4178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89D72" id="Rectangle 22" o:spid="_x0000_s1026" alt="Dibujo: forma rectangular" style="position:absolute;margin-left:78.35pt;margin-top:416.3pt;width:388.8pt;height:329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" fillcolor="white [3212]" strokecolor="red">
                <w10:wrap anchorx="page" anchory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5287010</wp:posOffset>
                </wp:positionV>
                <wp:extent cx="274320" cy="418147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418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BE" w:rsidRPr="006E248E" w:rsidRDefault="00A32325">
                            <w:pPr>
                              <w:jc w:val="center"/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Título</w:t>
                            </w:r>
                            <w:r w:rsidR="000F69BE" w:rsidRPr="006E248E"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del TFG     </w:t>
                            </w:r>
                            <w:r w:rsidR="000F69BE"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="000F69BE" w:rsidRPr="006E248E"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                       </w:t>
                            </w:r>
                            <w:r w:rsidR="003143BD"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2017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56.5pt;margin-top:416.3pt;width:21.6pt;height:329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" fillcolor="white [3212]" strokecolor="red">
                <v:textbox style="layout-flow:vertical;mso-layout-flow-alt:bottom-to-top" inset="0,0,0,0">
                  <w:txbxContent>
                    <w:p w:rsidR="000F69BE" w:rsidRPr="006E248E" w:rsidRDefault="00A32325">
                      <w:pPr>
                        <w:jc w:val="center"/>
                        <w:rPr>
                          <w:rFonts w:ascii="Calibri" w:hAnsi="Calibri" w:cs="Calibr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Título</w:t>
                      </w:r>
                      <w:r w:rsidR="000F69BE" w:rsidRPr="006E248E">
                        <w:rPr>
                          <w:rFonts w:ascii="Calibri" w:hAnsi="Calibri" w:cs="Calibr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del TFG     </w:t>
                      </w:r>
                      <w:r w:rsidR="000F69BE">
                        <w:rPr>
                          <w:rFonts w:ascii="Calibri" w:hAnsi="Calibri" w:cs="Calibr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 </w:t>
                      </w:r>
                      <w:r w:rsidR="000F69BE" w:rsidRPr="006E248E">
                        <w:rPr>
                          <w:rFonts w:ascii="Calibri" w:hAnsi="Calibri" w:cs="Calibr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                                               </w:t>
                      </w:r>
                      <w:r w:rsidR="003143BD">
                        <w:rPr>
                          <w:rFonts w:ascii="Calibri" w:hAnsi="Calibri" w:cs="Calibri"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                       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24EE2" w:rsidRPr="00CA4DDC">
        <w:rPr>
          <w:lang w:val="es-ES"/>
        </w:rPr>
        <w:tab/>
      </w:r>
    </w:p>
    <w:sectPr w:rsidR="00E24EE2" w:rsidRPr="00CA4DDC" w:rsidSect="00E24EE2">
      <w:pgSz w:w="11907" w:h="1683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">
    <w:altName w:val="Gentium Book Basic"/>
    <w:charset w:val="00"/>
    <w:family w:val="roman"/>
    <w:pitch w:val="variable"/>
    <w:sig w:usb0="00000003" w:usb1="00000000" w:usb2="00000000" w:usb3="00000000" w:csb0="00000001" w:csb1="00000000"/>
  </w:font>
  <w:font w:name="Gill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E6"/>
    <w:rsid w:val="000F69BE"/>
    <w:rsid w:val="001D036A"/>
    <w:rsid w:val="0020722A"/>
    <w:rsid w:val="003143BD"/>
    <w:rsid w:val="006B123E"/>
    <w:rsid w:val="006E248E"/>
    <w:rsid w:val="00751CE6"/>
    <w:rsid w:val="007C3688"/>
    <w:rsid w:val="008A3E31"/>
    <w:rsid w:val="008D2A78"/>
    <w:rsid w:val="00A32325"/>
    <w:rsid w:val="00A47A30"/>
    <w:rsid w:val="00B62B9D"/>
    <w:rsid w:val="00C8545A"/>
    <w:rsid w:val="00CA4DDC"/>
    <w:rsid w:val="00DF7B71"/>
    <w:rsid w:val="00E24EE2"/>
    <w:rsid w:val="00E36D18"/>
    <w:rsid w:val="00E461EF"/>
    <w:rsid w:val="00FE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C31152D-676C-49CC-9B41-9B68FD2C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D18"/>
    <w:rPr>
      <w:lang w:val="en-US" w:eastAsia="en-US"/>
    </w:rPr>
  </w:style>
  <w:style w:type="paragraph" w:styleId="Ttulo1">
    <w:name w:val="heading 1"/>
    <w:basedOn w:val="Normal"/>
    <w:next w:val="Normal"/>
    <w:qFormat/>
    <w:rsid w:val="00E36D18"/>
    <w:pPr>
      <w:keepNext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qFormat/>
    <w:rsid w:val="00E36D18"/>
    <w:pPr>
      <w:keepNext/>
      <w:jc w:val="center"/>
      <w:outlineLvl w:val="1"/>
    </w:pPr>
    <w:rPr>
      <w:sz w:val="52"/>
      <w:szCs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36D18"/>
    <w:rPr>
      <w:sz w:val="96"/>
      <w:szCs w:val="96"/>
    </w:rPr>
  </w:style>
  <w:style w:type="paragraph" w:styleId="Textoindependiente2">
    <w:name w:val="Body Text 2"/>
    <w:basedOn w:val="Normal"/>
    <w:rsid w:val="00E36D18"/>
    <w:pPr>
      <w:jc w:val="center"/>
    </w:pPr>
    <w:rPr>
      <w:i/>
      <w:sz w:val="52"/>
      <w:szCs w:val="52"/>
    </w:rPr>
  </w:style>
  <w:style w:type="table" w:customStyle="1" w:styleId="Tablanormal1">
    <w:name w:val="Tabla normal1"/>
    <w:semiHidden/>
    <w:rsid w:val="00E36D18"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B62B9D"/>
    <w:rPr>
      <w:rFonts w:ascii="Tahoma" w:hAnsi="Tahoma" w:cs="Tahoma"/>
      <w:sz w:val="16"/>
      <w:szCs w:val="16"/>
    </w:rPr>
  </w:style>
  <w:style w:type="character" w:styleId="nfasisintenso">
    <w:name w:val="Intense Emphasis"/>
    <w:basedOn w:val="Fuentedeprrafopredeter"/>
    <w:uiPriority w:val="21"/>
    <w:qFormat/>
    <w:rsid w:val="006B123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Templates\CD%20jewel%20case%20labe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 jewel case label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Marcelo Vallejo Garcia</cp:lastModifiedBy>
  <cp:revision>3</cp:revision>
  <cp:lastPrinted>2011-06-15T10:03:00Z</cp:lastPrinted>
  <dcterms:created xsi:type="dcterms:W3CDTF">2017-06-29T08:15:00Z</dcterms:created>
  <dcterms:modified xsi:type="dcterms:W3CDTF">2017-06-29T10:05:00Z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TC060872983082</vt:lpwstr>
  </property>
</Properties>
</file>