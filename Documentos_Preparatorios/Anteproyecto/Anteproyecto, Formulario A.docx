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76B27" w14:textId="2C4778F4" w:rsidR="004F3C0C" w:rsidRDefault="004F3C0C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4F3C0C" w:rsidRPr="00C11976" w14:paraId="790FE20B" w14:textId="77777777" w:rsidTr="00EF0011">
        <w:trPr>
          <w:trHeight w:val="432"/>
        </w:trPr>
        <w:tc>
          <w:tcPr>
            <w:tcW w:w="10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6265ECE" w14:textId="77777777" w:rsidR="004F3C0C" w:rsidRPr="00EF0011" w:rsidRDefault="00EF0011" w:rsidP="00EF0011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 w:rsidRPr="00EF0011">
              <w:rPr>
                <w:rFonts w:asciiTheme="minorHAnsi" w:hAnsiTheme="minorHAnsi" w:cstheme="minorHAnsi"/>
                <w:lang w:val="es-ES"/>
              </w:rPr>
              <w:t>Datos del p</w:t>
            </w:r>
            <w:r w:rsidR="004F3C0C" w:rsidRPr="00EF0011">
              <w:rPr>
                <w:rFonts w:asciiTheme="minorHAnsi" w:hAnsiTheme="minorHAnsi" w:cstheme="minorHAnsi"/>
                <w:lang w:val="es-ES"/>
              </w:rPr>
              <w:t>royecto</w:t>
            </w:r>
          </w:p>
        </w:tc>
      </w:tr>
      <w:tr w:rsidR="00EF0011" w:rsidRPr="004F3C0C" w14:paraId="0AB6AF84" w14:textId="77777777" w:rsidTr="005B645A">
        <w:trPr>
          <w:trHeight w:val="288"/>
        </w:trPr>
        <w:tc>
          <w:tcPr>
            <w:tcW w:w="10206" w:type="dxa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14:paraId="715FBEB2" w14:textId="77777777" w:rsidR="00EF0011" w:rsidRPr="00B5300A" w:rsidRDefault="00EF0011" w:rsidP="004F3C0C">
            <w:pPr>
              <w:rPr>
                <w:sz w:val="20"/>
                <w:lang w:val="es-ES"/>
              </w:rPr>
            </w:pPr>
          </w:p>
          <w:p w14:paraId="0123B8DD" w14:textId="77777777" w:rsidR="00EF0011" w:rsidRPr="00B5300A" w:rsidRDefault="00EF0011" w:rsidP="004F3C0C">
            <w:pPr>
              <w:rPr>
                <w:sz w:val="20"/>
                <w:lang w:val="es-ES"/>
              </w:rPr>
            </w:pPr>
          </w:p>
          <w:p w14:paraId="5277B60C" w14:textId="77777777" w:rsidR="0000539B" w:rsidRPr="00B5300A" w:rsidRDefault="0000539B" w:rsidP="004F3C0C">
            <w:pPr>
              <w:rPr>
                <w:sz w:val="20"/>
                <w:lang w:val="es-ES"/>
              </w:rPr>
            </w:pPr>
          </w:p>
          <w:p w14:paraId="558FDA4D" w14:textId="48E7D3A2" w:rsidR="0000539B" w:rsidRPr="00B5300A" w:rsidRDefault="00857813" w:rsidP="004F3C0C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La Inteligencia Artificial aplicada a la Inteligencia Emocional</w:t>
            </w:r>
          </w:p>
        </w:tc>
      </w:tr>
      <w:tr w:rsidR="00EF0011" w14:paraId="22529DB0" w14:textId="77777777" w:rsidTr="005B645A">
        <w:trPr>
          <w:trHeight w:val="288"/>
        </w:trPr>
        <w:tc>
          <w:tcPr>
            <w:tcW w:w="10206" w:type="dxa"/>
            <w:tcBorders>
              <w:top w:val="single" w:sz="2" w:space="0" w:color="auto"/>
              <w:left w:val="nil"/>
              <w:bottom w:val="nil"/>
            </w:tcBorders>
          </w:tcPr>
          <w:p w14:paraId="1D7811E1" w14:textId="77777777" w:rsidR="00EF0011" w:rsidRPr="00B5300A" w:rsidRDefault="00EF0011" w:rsidP="004F3C0C">
            <w:pPr>
              <w:rPr>
                <w:sz w:val="20"/>
              </w:rPr>
            </w:pPr>
            <w:proofErr w:type="spellStart"/>
            <w:r w:rsidRPr="00B5300A">
              <w:rPr>
                <w:sz w:val="20"/>
              </w:rPr>
              <w:t>Título</w:t>
            </w:r>
            <w:proofErr w:type="spellEnd"/>
          </w:p>
        </w:tc>
      </w:tr>
      <w:tr w:rsidR="00EF0011" w14:paraId="251AF5CD" w14:textId="77777777" w:rsidTr="005B645A">
        <w:trPr>
          <w:trHeight w:val="288"/>
        </w:trPr>
        <w:tc>
          <w:tcPr>
            <w:tcW w:w="10206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6781E36" w14:textId="77777777" w:rsidR="00EF0011" w:rsidRPr="00B5300A" w:rsidRDefault="00EF0011" w:rsidP="004F3C0C">
            <w:pPr>
              <w:rPr>
                <w:sz w:val="20"/>
              </w:rPr>
            </w:pPr>
          </w:p>
          <w:p w14:paraId="29317613" w14:textId="77777777" w:rsidR="00EF0011" w:rsidRPr="00B5300A" w:rsidRDefault="00EF0011" w:rsidP="004F3C0C">
            <w:pPr>
              <w:rPr>
                <w:sz w:val="20"/>
              </w:rPr>
            </w:pPr>
          </w:p>
          <w:p w14:paraId="698B6E7F" w14:textId="221DBF94" w:rsidR="00EF0011" w:rsidRPr="00B5300A" w:rsidRDefault="00857813" w:rsidP="004F3C0C">
            <w:pPr>
              <w:rPr>
                <w:sz w:val="20"/>
              </w:rPr>
            </w:pPr>
            <w:proofErr w:type="spellStart"/>
            <w:r w:rsidRPr="00DD763E">
              <w:rPr>
                <w:sz w:val="18"/>
              </w:rPr>
              <w:t>Estudio</w:t>
            </w:r>
            <w:proofErr w:type="spellEnd"/>
            <w:r w:rsidRPr="00DD763E">
              <w:rPr>
                <w:sz w:val="18"/>
              </w:rPr>
              <w:t xml:space="preserve">, </w:t>
            </w:r>
            <w:proofErr w:type="spellStart"/>
            <w:r w:rsidRPr="00DD763E">
              <w:rPr>
                <w:sz w:val="18"/>
              </w:rPr>
              <w:t>predicciones</w:t>
            </w:r>
            <w:proofErr w:type="spellEnd"/>
            <w:r w:rsidRPr="00DD763E">
              <w:rPr>
                <w:sz w:val="18"/>
              </w:rPr>
              <w:t xml:space="preserve"> y </w:t>
            </w:r>
            <w:proofErr w:type="spellStart"/>
            <w:r w:rsidRPr="00DD763E">
              <w:rPr>
                <w:sz w:val="18"/>
              </w:rPr>
              <w:t>clasificación</w:t>
            </w:r>
            <w:proofErr w:type="spellEnd"/>
            <w:r w:rsidRPr="00DD763E">
              <w:rPr>
                <w:sz w:val="18"/>
              </w:rPr>
              <w:t xml:space="preserve"> de </w:t>
            </w:r>
            <w:proofErr w:type="spellStart"/>
            <w:r w:rsidRPr="00DD763E">
              <w:rPr>
                <w:sz w:val="18"/>
              </w:rPr>
              <w:t>trastornos</w:t>
            </w:r>
            <w:proofErr w:type="spellEnd"/>
            <w:r w:rsidRPr="00DD763E">
              <w:rPr>
                <w:sz w:val="18"/>
              </w:rPr>
              <w:t xml:space="preserve"> </w:t>
            </w:r>
            <w:proofErr w:type="spellStart"/>
            <w:r w:rsidRPr="00DD763E">
              <w:rPr>
                <w:sz w:val="18"/>
              </w:rPr>
              <w:t>psicológicos</w:t>
            </w:r>
            <w:proofErr w:type="spellEnd"/>
            <w:r w:rsidRPr="00DD763E">
              <w:rPr>
                <w:sz w:val="18"/>
              </w:rPr>
              <w:t xml:space="preserve"> </w:t>
            </w:r>
            <w:proofErr w:type="spellStart"/>
            <w:r w:rsidRPr="00DD763E">
              <w:rPr>
                <w:sz w:val="18"/>
              </w:rPr>
              <w:t>mediante</w:t>
            </w:r>
            <w:proofErr w:type="spellEnd"/>
            <w:r w:rsidRPr="00DD763E">
              <w:rPr>
                <w:sz w:val="18"/>
              </w:rPr>
              <w:t xml:space="preserve"> </w:t>
            </w:r>
            <w:proofErr w:type="spellStart"/>
            <w:r w:rsidRPr="00DD763E">
              <w:rPr>
                <w:sz w:val="18"/>
              </w:rPr>
              <w:t>Inteligencia</w:t>
            </w:r>
            <w:proofErr w:type="spellEnd"/>
            <w:r w:rsidRPr="00DD763E">
              <w:rPr>
                <w:sz w:val="18"/>
              </w:rPr>
              <w:t xml:space="preserve"> Artificial</w:t>
            </w:r>
            <w:r w:rsidR="006A26A3" w:rsidRPr="00DD763E">
              <w:rPr>
                <w:sz w:val="18"/>
              </w:rPr>
              <w:t xml:space="preserve"> y Machine Learning</w:t>
            </w:r>
          </w:p>
        </w:tc>
      </w:tr>
      <w:tr w:rsidR="00EF0011" w:rsidRPr="00C11976" w14:paraId="405A52A6" w14:textId="77777777" w:rsidTr="005B645A">
        <w:trPr>
          <w:trHeight w:val="288"/>
        </w:trPr>
        <w:tc>
          <w:tcPr>
            <w:tcW w:w="1020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547006" w14:textId="77777777" w:rsidR="00EF0011" w:rsidRPr="00B5300A" w:rsidRDefault="00EF0011" w:rsidP="004F3C0C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Breve descripción</w:t>
            </w:r>
          </w:p>
        </w:tc>
      </w:tr>
    </w:tbl>
    <w:p w14:paraId="6421742F" w14:textId="77777777" w:rsidR="004F3C0C" w:rsidRDefault="004F3C0C"/>
    <w:p w14:paraId="72730CA8" w14:textId="77777777" w:rsidR="004F3C0C" w:rsidRDefault="004F3C0C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283"/>
        <w:gridCol w:w="4961"/>
      </w:tblGrid>
      <w:tr w:rsidR="005059F6" w:rsidRPr="00C11976" w14:paraId="6211FD22" w14:textId="77777777" w:rsidTr="00EF0011">
        <w:trPr>
          <w:trHeight w:val="432"/>
        </w:trPr>
        <w:tc>
          <w:tcPr>
            <w:tcW w:w="102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2B98437" w14:textId="00F5776B" w:rsidR="005059F6" w:rsidRPr="00EF0011" w:rsidRDefault="000C1703" w:rsidP="004F3C0C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 w:rsidRPr="00EF0011">
              <w:rPr>
                <w:rFonts w:asciiTheme="minorHAnsi" w:hAnsiTheme="minorHAnsi" w:cstheme="minorHAnsi"/>
                <w:lang w:val="es-ES"/>
              </w:rPr>
              <w:t xml:space="preserve">Datos </w:t>
            </w:r>
            <w:r w:rsidR="00631DAA">
              <w:rPr>
                <w:rFonts w:asciiTheme="minorHAnsi" w:hAnsiTheme="minorHAnsi" w:cstheme="minorHAnsi"/>
                <w:lang w:val="es-ES"/>
              </w:rPr>
              <w:t>del</w:t>
            </w:r>
            <w:r w:rsidR="004F3C0C" w:rsidRPr="00EF0011">
              <w:rPr>
                <w:rFonts w:asciiTheme="minorHAnsi" w:hAnsiTheme="minorHAnsi" w:cstheme="minorHAnsi"/>
                <w:lang w:val="es-ES"/>
              </w:rPr>
              <w:t xml:space="preserve"> estudiante</w:t>
            </w:r>
          </w:p>
        </w:tc>
      </w:tr>
      <w:tr w:rsidR="00A158E4" w:rsidRPr="004F3C0C" w14:paraId="2967B1A2" w14:textId="77777777" w:rsidTr="00547452">
        <w:trPr>
          <w:trHeight w:val="288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14:paraId="1AAC7B28" w14:textId="77777777" w:rsidR="00A158E4" w:rsidRPr="00B5300A" w:rsidRDefault="00A158E4">
            <w:pPr>
              <w:rPr>
                <w:sz w:val="20"/>
                <w:lang w:val="es-ES"/>
              </w:rPr>
            </w:pPr>
          </w:p>
          <w:p w14:paraId="65FD607B" w14:textId="77777777" w:rsidR="00A158E4" w:rsidRPr="00B5300A" w:rsidRDefault="00A158E4">
            <w:pPr>
              <w:rPr>
                <w:sz w:val="20"/>
                <w:lang w:val="es-ES"/>
              </w:rPr>
            </w:pPr>
          </w:p>
          <w:p w14:paraId="552FE4C1" w14:textId="50E0804A" w:rsidR="00A158E4" w:rsidRPr="00B5300A" w:rsidRDefault="00857813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De Andrés González, Jorge</w:t>
            </w:r>
          </w:p>
        </w:tc>
      </w:tr>
      <w:tr w:rsidR="0000539B" w14:paraId="14CC46E8" w14:textId="77777777" w:rsidTr="00D67335">
        <w:trPr>
          <w:trHeight w:val="288"/>
        </w:trPr>
        <w:tc>
          <w:tcPr>
            <w:tcW w:w="10206" w:type="dxa"/>
            <w:gridSpan w:val="3"/>
            <w:tcBorders>
              <w:top w:val="single" w:sz="2" w:space="0" w:color="auto"/>
              <w:left w:val="nil"/>
              <w:bottom w:val="nil"/>
            </w:tcBorders>
          </w:tcPr>
          <w:p w14:paraId="0A164E73" w14:textId="77777777" w:rsidR="0000539B" w:rsidRPr="00B5300A" w:rsidRDefault="0000539B">
            <w:pPr>
              <w:rPr>
                <w:sz w:val="20"/>
              </w:rPr>
            </w:pPr>
            <w:proofErr w:type="spellStart"/>
            <w:r w:rsidRPr="00B5300A">
              <w:rPr>
                <w:sz w:val="20"/>
              </w:rPr>
              <w:t>Apellidos</w:t>
            </w:r>
            <w:proofErr w:type="spellEnd"/>
            <w:r w:rsidRPr="00B5300A">
              <w:rPr>
                <w:sz w:val="20"/>
              </w:rPr>
              <w:t xml:space="preserve">, </w:t>
            </w:r>
            <w:proofErr w:type="spellStart"/>
            <w:r w:rsidRPr="00B5300A">
              <w:rPr>
                <w:sz w:val="20"/>
              </w:rPr>
              <w:t>Nombre</w:t>
            </w:r>
            <w:proofErr w:type="spellEnd"/>
          </w:p>
        </w:tc>
      </w:tr>
      <w:tr w:rsidR="005059F6" w14:paraId="5B91F803" w14:textId="77777777" w:rsidTr="0000539B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BC8DD70" w14:textId="77777777" w:rsidR="005059F6" w:rsidRPr="00B5300A" w:rsidRDefault="005059F6">
            <w:pPr>
              <w:rPr>
                <w:sz w:val="20"/>
              </w:rPr>
            </w:pPr>
          </w:p>
          <w:p w14:paraId="63E40380" w14:textId="584A3A75" w:rsidR="000C1703" w:rsidRPr="00B5300A" w:rsidRDefault="00857813">
            <w:pPr>
              <w:rPr>
                <w:sz w:val="20"/>
              </w:rPr>
            </w:pPr>
            <w:r w:rsidRPr="00B5300A">
              <w:rPr>
                <w:sz w:val="20"/>
              </w:rPr>
              <w:t>jorge.deandres@hotmail.es</w:t>
            </w:r>
          </w:p>
        </w:tc>
        <w:tc>
          <w:tcPr>
            <w:tcW w:w="283" w:type="dxa"/>
            <w:vAlign w:val="bottom"/>
          </w:tcPr>
          <w:p w14:paraId="3D674268" w14:textId="77777777" w:rsidR="005059F6" w:rsidRPr="00B5300A" w:rsidRDefault="005059F6">
            <w:pPr>
              <w:rPr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6B61C1" w14:textId="26328130" w:rsidR="005059F6" w:rsidRPr="00B5300A" w:rsidRDefault="00857813">
            <w:pPr>
              <w:rPr>
                <w:sz w:val="20"/>
              </w:rPr>
            </w:pPr>
            <w:r w:rsidRPr="00B5300A">
              <w:rPr>
                <w:sz w:val="20"/>
              </w:rPr>
              <w:t>+34 639486616</w:t>
            </w:r>
          </w:p>
        </w:tc>
      </w:tr>
      <w:tr w:rsidR="005059F6" w:rsidRPr="00C11976" w14:paraId="127E1008" w14:textId="77777777" w:rsidTr="0000539B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9E46F33" w14:textId="77777777" w:rsidR="005059F6" w:rsidRPr="00B5300A" w:rsidRDefault="000C1703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Email</w:t>
            </w:r>
          </w:p>
        </w:tc>
        <w:tc>
          <w:tcPr>
            <w:tcW w:w="283" w:type="dxa"/>
          </w:tcPr>
          <w:p w14:paraId="1B8A9E6B" w14:textId="77777777" w:rsidR="005059F6" w:rsidRPr="00B5300A" w:rsidRDefault="005059F6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C2CC3" w14:textId="77777777" w:rsidR="005059F6" w:rsidRPr="00B5300A" w:rsidRDefault="0000539B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Teléfono</w:t>
            </w:r>
          </w:p>
        </w:tc>
      </w:tr>
      <w:tr w:rsidR="00A158E4" w14:paraId="4EBAF837" w14:textId="77777777" w:rsidTr="00BB20DB">
        <w:trPr>
          <w:trHeight w:val="288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E4C0868" w14:textId="77777777" w:rsidR="00A158E4" w:rsidRPr="00B5300A" w:rsidRDefault="00A158E4">
            <w:pPr>
              <w:rPr>
                <w:sz w:val="20"/>
              </w:rPr>
            </w:pPr>
          </w:p>
          <w:p w14:paraId="55EB5A04" w14:textId="77777777" w:rsidR="00A158E4" w:rsidRPr="00B5300A" w:rsidRDefault="00A158E4">
            <w:pPr>
              <w:rPr>
                <w:sz w:val="20"/>
              </w:rPr>
            </w:pPr>
          </w:p>
          <w:p w14:paraId="40E93C4C" w14:textId="4E60633E" w:rsidR="00A158E4" w:rsidRPr="00B5300A" w:rsidRDefault="00857813">
            <w:pPr>
              <w:rPr>
                <w:sz w:val="20"/>
              </w:rPr>
            </w:pPr>
            <w:r w:rsidRPr="00B5300A">
              <w:rPr>
                <w:sz w:val="20"/>
              </w:rPr>
              <w:t xml:space="preserve">Paseo </w:t>
            </w:r>
            <w:proofErr w:type="spellStart"/>
            <w:r w:rsidRPr="00B5300A">
              <w:rPr>
                <w:sz w:val="20"/>
              </w:rPr>
              <w:t>Carmelitas</w:t>
            </w:r>
            <w:proofErr w:type="spellEnd"/>
            <w:r w:rsidRPr="00B5300A">
              <w:rPr>
                <w:sz w:val="20"/>
              </w:rPr>
              <w:t xml:space="preserve"> 11, 7ºF.    Salamanca, Salamanca.</w:t>
            </w:r>
          </w:p>
        </w:tc>
      </w:tr>
      <w:tr w:rsidR="0000539B" w14:paraId="7532BC50" w14:textId="77777777" w:rsidTr="00400854">
        <w:trPr>
          <w:trHeight w:val="288"/>
        </w:trPr>
        <w:tc>
          <w:tcPr>
            <w:tcW w:w="10206" w:type="dxa"/>
            <w:gridSpan w:val="3"/>
            <w:tcBorders>
              <w:top w:val="single" w:sz="2" w:space="0" w:color="auto"/>
              <w:left w:val="nil"/>
              <w:bottom w:val="nil"/>
            </w:tcBorders>
          </w:tcPr>
          <w:p w14:paraId="75D13031" w14:textId="77777777" w:rsidR="0000539B" w:rsidRPr="00B5300A" w:rsidRDefault="0000539B">
            <w:pPr>
              <w:rPr>
                <w:sz w:val="20"/>
              </w:rPr>
            </w:pPr>
            <w:proofErr w:type="spellStart"/>
            <w:r w:rsidRPr="00B5300A">
              <w:rPr>
                <w:sz w:val="20"/>
              </w:rPr>
              <w:t>Dirección</w:t>
            </w:r>
            <w:proofErr w:type="spellEnd"/>
          </w:p>
        </w:tc>
      </w:tr>
      <w:tr w:rsidR="005059F6" w14:paraId="63306286" w14:textId="77777777" w:rsidTr="0000539B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66F3449" w14:textId="77777777" w:rsidR="005059F6" w:rsidRPr="00B5300A" w:rsidRDefault="005059F6">
            <w:pPr>
              <w:rPr>
                <w:sz w:val="20"/>
              </w:rPr>
            </w:pPr>
          </w:p>
          <w:p w14:paraId="6335ABA9" w14:textId="77777777" w:rsidR="000C1703" w:rsidRPr="00B5300A" w:rsidRDefault="000C1703">
            <w:pPr>
              <w:rPr>
                <w:sz w:val="20"/>
              </w:rPr>
            </w:pPr>
          </w:p>
          <w:p w14:paraId="1D0755C0" w14:textId="788083A8" w:rsidR="000C1703" w:rsidRPr="00B5300A" w:rsidRDefault="004F3C0C" w:rsidP="004F3C0C">
            <w:pPr>
              <w:rPr>
                <w:sz w:val="20"/>
              </w:rPr>
            </w:pPr>
            <w:r w:rsidRPr="00B5300A">
              <w:rPr>
                <w:sz w:val="20"/>
              </w:rPr>
              <w:t xml:space="preserve">                                                              </w:t>
            </w:r>
            <w:r w:rsidR="00857813" w:rsidRPr="00B5300A">
              <w:rPr>
                <w:sz w:val="20"/>
              </w:rPr>
              <w:t>0</w:t>
            </w:r>
            <w:r w:rsidR="00FB4B1A">
              <w:rPr>
                <w:sz w:val="20"/>
              </w:rPr>
              <w:t>9</w:t>
            </w:r>
            <w:r w:rsidRPr="00B5300A">
              <w:rPr>
                <w:sz w:val="20"/>
              </w:rPr>
              <w:t xml:space="preserve"> / </w:t>
            </w:r>
            <w:r w:rsidR="00857813" w:rsidRPr="00B5300A">
              <w:rPr>
                <w:sz w:val="20"/>
              </w:rPr>
              <w:t>01</w:t>
            </w:r>
            <w:r w:rsidR="00EF0011" w:rsidRPr="00B5300A">
              <w:rPr>
                <w:sz w:val="20"/>
              </w:rPr>
              <w:t xml:space="preserve"> </w:t>
            </w:r>
            <w:r w:rsidRPr="00B5300A">
              <w:rPr>
                <w:sz w:val="20"/>
              </w:rPr>
              <w:t>/</w:t>
            </w:r>
            <w:r w:rsidR="00857813" w:rsidRPr="00B5300A">
              <w:rPr>
                <w:sz w:val="20"/>
              </w:rPr>
              <w:t xml:space="preserve"> 2018</w:t>
            </w:r>
          </w:p>
        </w:tc>
        <w:tc>
          <w:tcPr>
            <w:tcW w:w="283" w:type="dxa"/>
            <w:vAlign w:val="bottom"/>
          </w:tcPr>
          <w:p w14:paraId="3D717B0B" w14:textId="77777777" w:rsidR="005059F6" w:rsidRPr="00B5300A" w:rsidRDefault="005059F6">
            <w:pPr>
              <w:rPr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nil"/>
              <w:right w:val="nil"/>
            </w:tcBorders>
            <w:vAlign w:val="bottom"/>
          </w:tcPr>
          <w:p w14:paraId="458A3C19" w14:textId="77777777" w:rsidR="005059F6" w:rsidRPr="00B5300A" w:rsidRDefault="004F3C0C">
            <w:pPr>
              <w:rPr>
                <w:sz w:val="20"/>
              </w:rPr>
            </w:pPr>
            <w:r w:rsidRPr="00B5300A">
              <w:rPr>
                <w:sz w:val="20"/>
              </w:rPr>
              <w:t xml:space="preserve">               </w:t>
            </w:r>
            <w:r w:rsidR="0000539B" w:rsidRPr="00B5300A">
              <w:rPr>
                <w:sz w:val="20"/>
              </w:rPr>
              <w:t xml:space="preserve">                    </w:t>
            </w:r>
          </w:p>
        </w:tc>
      </w:tr>
      <w:tr w:rsidR="005059F6" w:rsidRPr="00C11976" w14:paraId="72D6BB8F" w14:textId="77777777" w:rsidTr="0000539B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240878B" w14:textId="77777777" w:rsidR="005059F6" w:rsidRPr="00B5300A" w:rsidRDefault="000C1703" w:rsidP="000C1703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Firma</w:t>
            </w:r>
            <w:r w:rsidR="004F3C0C" w:rsidRPr="00B5300A">
              <w:rPr>
                <w:sz w:val="20"/>
                <w:lang w:val="es-ES"/>
              </w:rPr>
              <w:t xml:space="preserve"> y fecha</w:t>
            </w:r>
          </w:p>
        </w:tc>
        <w:tc>
          <w:tcPr>
            <w:tcW w:w="283" w:type="dxa"/>
          </w:tcPr>
          <w:p w14:paraId="109CC9AC" w14:textId="77777777" w:rsidR="005059F6" w:rsidRPr="00B5300A" w:rsidRDefault="005059F6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</w:tcPr>
          <w:p w14:paraId="69F18DB8" w14:textId="77777777" w:rsidR="005059F6" w:rsidRPr="00B5300A" w:rsidRDefault="005059F6" w:rsidP="004F3C0C">
            <w:pPr>
              <w:rPr>
                <w:sz w:val="20"/>
                <w:lang w:val="es-ES"/>
              </w:rPr>
            </w:pPr>
          </w:p>
        </w:tc>
      </w:tr>
      <w:tr w:rsidR="005059F6" w:rsidRPr="00C11976" w14:paraId="76EECD19" w14:textId="77777777" w:rsidTr="00EF0011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2E6567C" w14:textId="77777777" w:rsidR="004F3C0C" w:rsidRDefault="004F3C0C">
            <w:pPr>
              <w:rPr>
                <w:lang w:val="es-ES"/>
              </w:rPr>
            </w:pPr>
          </w:p>
          <w:p w14:paraId="49909E80" w14:textId="77777777" w:rsidR="004F3C0C" w:rsidRPr="00C11976" w:rsidRDefault="004F3C0C">
            <w:pPr>
              <w:rPr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C1D6AF8" w14:textId="77777777" w:rsidR="005059F6" w:rsidRPr="00C11976" w:rsidRDefault="005059F6">
            <w:pPr>
              <w:rPr>
                <w:lang w:val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9D7719" w14:textId="77777777" w:rsidR="005059F6" w:rsidRPr="00C11976" w:rsidRDefault="005059F6">
            <w:pPr>
              <w:rPr>
                <w:lang w:val="es-ES"/>
              </w:rPr>
            </w:pPr>
          </w:p>
        </w:tc>
      </w:tr>
      <w:tr w:rsidR="000C1703" w:rsidRPr="00384393" w14:paraId="0FDA8933" w14:textId="77777777" w:rsidTr="00EF0011">
        <w:trPr>
          <w:trHeight w:val="360"/>
        </w:trPr>
        <w:tc>
          <w:tcPr>
            <w:tcW w:w="102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23F422D" w14:textId="2082183E" w:rsidR="000C1703" w:rsidRPr="00EF0011" w:rsidRDefault="000C1703" w:rsidP="004057EC">
            <w:pPr>
              <w:pStyle w:val="Ttulo1"/>
              <w:rPr>
                <w:rFonts w:asciiTheme="minorHAnsi" w:hAnsiTheme="minorHAnsi" w:cstheme="minorHAnsi"/>
                <w:lang w:val="es-ES"/>
              </w:rPr>
            </w:pPr>
            <w:r w:rsidRPr="00EF0011">
              <w:rPr>
                <w:rFonts w:asciiTheme="minorHAnsi" w:hAnsiTheme="minorHAnsi" w:cstheme="minorHAnsi"/>
                <w:lang w:val="es-ES"/>
              </w:rPr>
              <w:t xml:space="preserve">Datos </w:t>
            </w:r>
            <w:r w:rsidR="004F3C0C" w:rsidRPr="00EF0011">
              <w:rPr>
                <w:rFonts w:asciiTheme="minorHAnsi" w:hAnsiTheme="minorHAnsi" w:cstheme="minorHAnsi"/>
                <w:lang w:val="es-ES"/>
              </w:rPr>
              <w:t>de</w:t>
            </w:r>
            <w:r w:rsidR="004057EC">
              <w:rPr>
                <w:rFonts w:asciiTheme="minorHAnsi" w:hAnsiTheme="minorHAnsi" w:cstheme="minorHAnsi"/>
                <w:lang w:val="es-ES"/>
              </w:rPr>
              <w:t>l director/</w:t>
            </w:r>
            <w:proofErr w:type="spellStart"/>
            <w:r w:rsidR="004057EC">
              <w:rPr>
                <w:rFonts w:asciiTheme="minorHAnsi" w:hAnsiTheme="minorHAnsi" w:cstheme="minorHAnsi"/>
                <w:lang w:val="es-ES"/>
              </w:rPr>
              <w:t>co-director</w:t>
            </w:r>
            <w:proofErr w:type="spellEnd"/>
          </w:p>
        </w:tc>
      </w:tr>
      <w:tr w:rsidR="000C1703" w:rsidRPr="00384393" w14:paraId="08FD7CE0" w14:textId="77777777" w:rsidTr="00EF0011">
        <w:trPr>
          <w:trHeight w:val="288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DCE1CA1" w14:textId="77777777" w:rsidR="0000539B" w:rsidRPr="00B5300A" w:rsidRDefault="0000539B" w:rsidP="000C1703">
            <w:pPr>
              <w:rPr>
                <w:sz w:val="20"/>
                <w:lang w:val="es-ES"/>
              </w:rPr>
            </w:pPr>
          </w:p>
          <w:p w14:paraId="772D21AE" w14:textId="77777777" w:rsidR="0000539B" w:rsidRPr="00B5300A" w:rsidRDefault="0000539B" w:rsidP="000C1703">
            <w:pPr>
              <w:rPr>
                <w:sz w:val="20"/>
                <w:lang w:val="es-ES"/>
              </w:rPr>
            </w:pPr>
          </w:p>
          <w:p w14:paraId="1971FE35" w14:textId="338C3B10" w:rsidR="000C1703" w:rsidRPr="00B5300A" w:rsidRDefault="001A7EE3" w:rsidP="000C170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Dr. D. </w:t>
            </w:r>
            <w:r w:rsidR="0098215D" w:rsidRPr="00B5300A">
              <w:rPr>
                <w:sz w:val="20"/>
                <w:lang w:val="es-ES"/>
              </w:rPr>
              <w:t>Manuel Martín – Merino Acera</w:t>
            </w:r>
          </w:p>
        </w:tc>
        <w:tc>
          <w:tcPr>
            <w:tcW w:w="283" w:type="dxa"/>
            <w:vAlign w:val="bottom"/>
          </w:tcPr>
          <w:p w14:paraId="4532039B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</w:p>
          <w:p w14:paraId="2AC12EAC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0283C66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</w:p>
          <w:p w14:paraId="32A1EC92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</w:p>
        </w:tc>
      </w:tr>
      <w:tr w:rsidR="000C1703" w:rsidRPr="00C11976" w14:paraId="68FD10C7" w14:textId="77777777" w:rsidTr="00EF0011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FAC5D0F" w14:textId="77777777" w:rsidR="000C1703" w:rsidRPr="00B5300A" w:rsidRDefault="004F3C0C" w:rsidP="000C1703">
            <w:pPr>
              <w:rPr>
                <w:sz w:val="20"/>
              </w:rPr>
            </w:pPr>
            <w:proofErr w:type="spellStart"/>
            <w:r w:rsidRPr="00B5300A">
              <w:rPr>
                <w:sz w:val="20"/>
              </w:rPr>
              <w:t>Nombre</w:t>
            </w:r>
            <w:proofErr w:type="spellEnd"/>
            <w:r w:rsidR="0075623D" w:rsidRPr="00B5300A">
              <w:rPr>
                <w:sz w:val="20"/>
              </w:rPr>
              <w:t xml:space="preserve"> director</w:t>
            </w:r>
          </w:p>
        </w:tc>
        <w:tc>
          <w:tcPr>
            <w:tcW w:w="283" w:type="dxa"/>
          </w:tcPr>
          <w:p w14:paraId="127B17CA" w14:textId="77777777" w:rsidR="000C1703" w:rsidRPr="00B5300A" w:rsidRDefault="000C1703" w:rsidP="000C1703">
            <w:pPr>
              <w:rPr>
                <w:sz w:val="20"/>
              </w:rPr>
            </w:pPr>
          </w:p>
        </w:tc>
        <w:tc>
          <w:tcPr>
            <w:tcW w:w="4961" w:type="dxa"/>
          </w:tcPr>
          <w:p w14:paraId="174C664B" w14:textId="77777777" w:rsidR="000C1703" w:rsidRPr="00B5300A" w:rsidRDefault="004F3C0C" w:rsidP="000C1703">
            <w:pPr>
              <w:rPr>
                <w:sz w:val="20"/>
              </w:rPr>
            </w:pPr>
            <w:proofErr w:type="spellStart"/>
            <w:r w:rsidRPr="00B5300A">
              <w:rPr>
                <w:sz w:val="20"/>
              </w:rPr>
              <w:t>Nombre</w:t>
            </w:r>
            <w:proofErr w:type="spellEnd"/>
            <w:r w:rsidR="0075623D" w:rsidRPr="00B5300A">
              <w:rPr>
                <w:sz w:val="20"/>
              </w:rPr>
              <w:t xml:space="preserve"> co-director</w:t>
            </w:r>
          </w:p>
        </w:tc>
      </w:tr>
      <w:tr w:rsidR="000C1703" w14:paraId="6A6772A9" w14:textId="77777777" w:rsidTr="00EF0011">
        <w:trPr>
          <w:trHeight w:val="772"/>
        </w:trPr>
        <w:tc>
          <w:tcPr>
            <w:tcW w:w="496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F7991B6" w14:textId="5B34DB14" w:rsidR="000C1703" w:rsidRPr="00B5300A" w:rsidRDefault="004F3C0C" w:rsidP="000C1703">
            <w:pPr>
              <w:rPr>
                <w:sz w:val="20"/>
              </w:rPr>
            </w:pPr>
            <w:r w:rsidRPr="00B5300A">
              <w:rPr>
                <w:sz w:val="20"/>
              </w:rPr>
              <w:t xml:space="preserve">                                                            </w:t>
            </w:r>
            <w:r w:rsidR="0098215D" w:rsidRPr="00B5300A">
              <w:rPr>
                <w:sz w:val="20"/>
              </w:rPr>
              <w:t>0</w:t>
            </w:r>
            <w:r w:rsidR="00FB4B1A">
              <w:rPr>
                <w:sz w:val="20"/>
              </w:rPr>
              <w:t>9</w:t>
            </w:r>
            <w:bookmarkStart w:id="0" w:name="_GoBack"/>
            <w:bookmarkEnd w:id="0"/>
            <w:r w:rsidRPr="00B5300A">
              <w:rPr>
                <w:sz w:val="20"/>
              </w:rPr>
              <w:t xml:space="preserve"> /  </w:t>
            </w:r>
            <w:r w:rsidR="0098215D" w:rsidRPr="00B5300A">
              <w:rPr>
                <w:sz w:val="20"/>
              </w:rPr>
              <w:t>01</w:t>
            </w:r>
            <w:r w:rsidRPr="00B5300A">
              <w:rPr>
                <w:sz w:val="20"/>
              </w:rPr>
              <w:t xml:space="preserve">  /</w:t>
            </w:r>
            <w:r w:rsidR="0098215D" w:rsidRPr="00B5300A">
              <w:rPr>
                <w:sz w:val="20"/>
              </w:rPr>
              <w:t xml:space="preserve"> 2018</w:t>
            </w:r>
          </w:p>
        </w:tc>
        <w:tc>
          <w:tcPr>
            <w:tcW w:w="283" w:type="dxa"/>
            <w:vAlign w:val="bottom"/>
          </w:tcPr>
          <w:p w14:paraId="05D7D0C8" w14:textId="77777777" w:rsidR="000C1703" w:rsidRPr="00B5300A" w:rsidRDefault="000C1703" w:rsidP="000C1703">
            <w:pPr>
              <w:rPr>
                <w:sz w:val="2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3713E15" w14:textId="7C0BA9D1" w:rsidR="000C1703" w:rsidRPr="00B5300A" w:rsidRDefault="004F3C0C" w:rsidP="000C1703">
            <w:pPr>
              <w:rPr>
                <w:sz w:val="20"/>
              </w:rPr>
            </w:pPr>
            <w:r w:rsidRPr="00B5300A">
              <w:rPr>
                <w:sz w:val="20"/>
              </w:rPr>
              <w:t xml:space="preserve">                                                                      /    </w:t>
            </w:r>
            <w:r w:rsidR="00EF0011" w:rsidRPr="00B5300A">
              <w:rPr>
                <w:sz w:val="20"/>
              </w:rPr>
              <w:t xml:space="preserve">  </w:t>
            </w:r>
            <w:r w:rsidRPr="00B5300A">
              <w:rPr>
                <w:sz w:val="20"/>
              </w:rPr>
              <w:t xml:space="preserve"> /</w:t>
            </w:r>
          </w:p>
        </w:tc>
      </w:tr>
      <w:tr w:rsidR="000C1703" w:rsidRPr="00C11976" w14:paraId="50D8640C" w14:textId="77777777" w:rsidTr="00EF0011">
        <w:trPr>
          <w:trHeight w:val="288"/>
        </w:trPr>
        <w:tc>
          <w:tcPr>
            <w:tcW w:w="496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DA69EBB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Firma</w:t>
            </w:r>
            <w:r w:rsidR="004F3C0C" w:rsidRPr="00B5300A">
              <w:rPr>
                <w:sz w:val="20"/>
                <w:lang w:val="es-ES"/>
              </w:rPr>
              <w:t xml:space="preserve"> y fecha</w:t>
            </w:r>
          </w:p>
        </w:tc>
        <w:tc>
          <w:tcPr>
            <w:tcW w:w="283" w:type="dxa"/>
          </w:tcPr>
          <w:p w14:paraId="1C241D8A" w14:textId="77777777" w:rsidR="000C1703" w:rsidRPr="00B5300A" w:rsidRDefault="000C1703" w:rsidP="000C1703">
            <w:pPr>
              <w:rPr>
                <w:sz w:val="20"/>
                <w:lang w:val="es-ES"/>
              </w:rPr>
            </w:pPr>
          </w:p>
        </w:tc>
        <w:tc>
          <w:tcPr>
            <w:tcW w:w="496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08DF40D" w14:textId="77777777" w:rsidR="000C1703" w:rsidRPr="00B5300A" w:rsidRDefault="004F3C0C" w:rsidP="004F3C0C">
            <w:pPr>
              <w:rPr>
                <w:sz w:val="20"/>
                <w:lang w:val="es-ES"/>
              </w:rPr>
            </w:pPr>
            <w:r w:rsidRPr="00B5300A">
              <w:rPr>
                <w:sz w:val="20"/>
                <w:lang w:val="es-ES"/>
              </w:rPr>
              <w:t>Firma y f</w:t>
            </w:r>
            <w:r w:rsidR="00E45F1A" w:rsidRPr="00B5300A">
              <w:rPr>
                <w:sz w:val="20"/>
                <w:lang w:val="es-ES"/>
              </w:rPr>
              <w:t>echa</w:t>
            </w:r>
          </w:p>
        </w:tc>
      </w:tr>
    </w:tbl>
    <w:p w14:paraId="18830B96" w14:textId="77777777" w:rsidR="005059F6" w:rsidRDefault="005059F6" w:rsidP="00EF0011"/>
    <w:sectPr w:rsidR="005059F6" w:rsidSect="00960192">
      <w:headerReference w:type="default" r:id="rId6"/>
      <w:headerReference w:type="first" r:id="rId7"/>
      <w:footerReference w:type="first" r:id="rId8"/>
      <w:pgSz w:w="11907" w:h="16839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F1F2" w14:textId="77777777" w:rsidR="00B83EB7" w:rsidRDefault="00B83EB7" w:rsidP="004F3C0C">
      <w:pPr>
        <w:spacing w:before="0"/>
      </w:pPr>
      <w:r>
        <w:separator/>
      </w:r>
    </w:p>
  </w:endnote>
  <w:endnote w:type="continuationSeparator" w:id="0">
    <w:p w14:paraId="5D431624" w14:textId="77777777" w:rsidR="00B83EB7" w:rsidRDefault="00B83EB7" w:rsidP="004F3C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D047" w14:textId="77777777" w:rsidR="00960192" w:rsidRPr="0088345A" w:rsidRDefault="0088345A" w:rsidP="0088345A">
    <w:pPr>
      <w:pStyle w:val="Piedepgina"/>
      <w:jc w:val="right"/>
      <w:rPr>
        <w:lang w:val="es-ES"/>
      </w:rPr>
    </w:pPr>
    <w:r>
      <w:rPr>
        <w:lang w:val="es-ES"/>
      </w:rPr>
      <w:t>Hoja a entregar en la secretaría de la Facultad de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4DC09" w14:textId="77777777" w:rsidR="00B83EB7" w:rsidRDefault="00B83EB7" w:rsidP="004F3C0C">
      <w:pPr>
        <w:spacing w:before="0"/>
      </w:pPr>
      <w:r>
        <w:separator/>
      </w:r>
    </w:p>
  </w:footnote>
  <w:footnote w:type="continuationSeparator" w:id="0">
    <w:p w14:paraId="5D66F2D0" w14:textId="77777777" w:rsidR="00B83EB7" w:rsidRDefault="00B83EB7" w:rsidP="004F3C0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0"/>
      <w:gridCol w:w="8896"/>
    </w:tblGrid>
    <w:tr w:rsidR="00960192" w:rsidRPr="00384393" w14:paraId="0342C717" w14:textId="77777777" w:rsidTr="00960192">
      <w:trPr>
        <w:cantSplit/>
        <w:trHeight w:hRule="exact" w:val="1087"/>
      </w:trPr>
      <w:tc>
        <w:tcPr>
          <w:tcW w:w="0" w:type="auto"/>
        </w:tcPr>
        <w:p w14:paraId="29A4263B" w14:textId="0E2DEA65" w:rsidR="00960192" w:rsidRDefault="0071701A" w:rsidP="00960192">
          <w:pPr>
            <w:keepNext/>
            <w:ind w:left="110" w:hanging="110"/>
          </w:pPr>
          <w:r>
            <w:rPr>
              <w:noProof/>
              <w:lang w:val="es-ES" w:eastAsia="es-ES"/>
            </w:rPr>
            <w:drawing>
              <wp:inline distT="0" distB="0" distL="0" distR="0" wp14:anchorId="107F82F6" wp14:editId="717770C3">
                <wp:extent cx="733425" cy="621030"/>
                <wp:effectExtent l="0" t="0" r="9525" b="7620"/>
                <wp:docPr id="1" name="Imagen 1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21" w:type="dxa"/>
        </w:tcPr>
        <w:p w14:paraId="195B8079" w14:textId="77777777" w:rsidR="00960192" w:rsidRPr="00EF0011" w:rsidRDefault="00960192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Facultad de Informática</w:t>
          </w:r>
        </w:p>
        <w:p w14:paraId="665C7008" w14:textId="77777777" w:rsidR="00960192" w:rsidRPr="00EF0011" w:rsidRDefault="00960192" w:rsidP="00960192">
          <w:pPr>
            <w:rPr>
              <w:rFonts w:ascii="Times New Roman" w:hAnsi="Times New Roman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Universidad Pontificia de Salamanca</w:t>
          </w:r>
        </w:p>
      </w:tc>
    </w:tr>
  </w:tbl>
  <w:p w14:paraId="33DC6B36" w14:textId="77777777" w:rsidR="00960192" w:rsidRPr="00960192" w:rsidRDefault="00960192" w:rsidP="00960192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7650" w14:textId="77777777" w:rsidR="00960192" w:rsidRDefault="00960192" w:rsidP="00960192">
    <w:pPr>
      <w:pStyle w:val="Encabezado"/>
      <w:tabs>
        <w:tab w:val="clear" w:pos="4252"/>
        <w:tab w:val="clear" w:pos="8504"/>
        <w:tab w:val="left" w:pos="3233"/>
      </w:tabs>
    </w:pPr>
    <w:r>
      <w:tab/>
    </w:r>
  </w:p>
  <w:tbl>
    <w:tblPr>
      <w:tblW w:w="10206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0"/>
      <w:gridCol w:w="8896"/>
    </w:tblGrid>
    <w:tr w:rsidR="00960192" w:rsidRPr="00384393" w14:paraId="167E17E5" w14:textId="77777777" w:rsidTr="00960192">
      <w:trPr>
        <w:cantSplit/>
        <w:trHeight w:hRule="exact" w:val="1087"/>
      </w:trPr>
      <w:tc>
        <w:tcPr>
          <w:tcW w:w="0" w:type="auto"/>
        </w:tcPr>
        <w:p w14:paraId="1947D0DA" w14:textId="6B0D388C" w:rsidR="00960192" w:rsidRDefault="0071701A" w:rsidP="00960192">
          <w:pPr>
            <w:keepNext/>
            <w:ind w:left="110" w:hanging="110"/>
          </w:pPr>
          <w:r>
            <w:rPr>
              <w:noProof/>
              <w:lang w:val="es-ES" w:eastAsia="es-ES"/>
            </w:rPr>
            <w:drawing>
              <wp:inline distT="0" distB="0" distL="0" distR="0" wp14:anchorId="06CFE17A" wp14:editId="70FE68F3">
                <wp:extent cx="733425" cy="621030"/>
                <wp:effectExtent l="0" t="0" r="9525" b="7620"/>
                <wp:docPr id="2" name="Imagen 2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21" w:type="dxa"/>
        </w:tcPr>
        <w:p w14:paraId="73240359" w14:textId="77777777" w:rsidR="00960192" w:rsidRPr="00EF0011" w:rsidRDefault="00960192" w:rsidP="00960192">
          <w:pPr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Facultad de Informática</w:t>
          </w:r>
        </w:p>
        <w:p w14:paraId="47A16A76" w14:textId="77777777" w:rsidR="00960192" w:rsidRPr="00EF0011" w:rsidRDefault="00960192" w:rsidP="00960192">
          <w:pPr>
            <w:rPr>
              <w:rFonts w:ascii="Times New Roman" w:hAnsi="Times New Roman"/>
              <w:b/>
              <w:sz w:val="26"/>
              <w:szCs w:val="26"/>
              <w:lang w:val="es-ES"/>
            </w:rPr>
          </w:pPr>
          <w:r w:rsidRPr="00EF0011">
            <w:rPr>
              <w:rFonts w:asciiTheme="minorHAnsi" w:hAnsiTheme="minorHAnsi" w:cstheme="minorHAnsi"/>
              <w:b/>
              <w:sz w:val="26"/>
              <w:szCs w:val="26"/>
              <w:lang w:val="es-ES"/>
            </w:rPr>
            <w:t>Universidad Pontificia de Salamanca</w:t>
          </w:r>
        </w:p>
      </w:tc>
    </w:tr>
  </w:tbl>
  <w:p w14:paraId="3A979731" w14:textId="18B75223" w:rsidR="004057EC" w:rsidRPr="004057EC" w:rsidRDefault="00384393" w:rsidP="00960192">
    <w:pPr>
      <w:jc w:val="center"/>
      <w:rPr>
        <w:rFonts w:asciiTheme="minorHAnsi" w:hAnsiTheme="minorHAnsi" w:cstheme="minorHAnsi"/>
        <w:b/>
        <w:sz w:val="36"/>
        <w:szCs w:val="36"/>
        <w:lang w:val="es-ES"/>
      </w:rPr>
    </w:pPr>
    <w:r>
      <w:rPr>
        <w:rFonts w:asciiTheme="minorHAnsi" w:hAnsiTheme="minorHAnsi" w:cstheme="minorHAnsi"/>
        <w:b/>
        <w:sz w:val="36"/>
        <w:szCs w:val="36"/>
        <w:lang w:val="es-ES"/>
      </w:rPr>
      <w:t>Grado en Ingeniería Informática</w:t>
    </w:r>
  </w:p>
  <w:p w14:paraId="0011813C" w14:textId="618449A8" w:rsidR="004057EC" w:rsidRPr="004057EC" w:rsidRDefault="00960192" w:rsidP="004057EC">
    <w:pPr>
      <w:jc w:val="center"/>
      <w:rPr>
        <w:rFonts w:asciiTheme="minorHAnsi" w:hAnsiTheme="minorHAnsi" w:cstheme="minorHAnsi"/>
        <w:b/>
        <w:sz w:val="48"/>
        <w:szCs w:val="48"/>
        <w:lang w:val="es-ES"/>
      </w:rPr>
    </w:pPr>
    <w:r w:rsidRPr="004057EC">
      <w:rPr>
        <w:rFonts w:asciiTheme="minorHAnsi" w:hAnsiTheme="minorHAnsi" w:cstheme="minorHAnsi"/>
        <w:b/>
        <w:sz w:val="48"/>
        <w:szCs w:val="48"/>
        <w:lang w:val="es-ES"/>
      </w:rPr>
      <w:t>Anteproyecto TFG</w:t>
    </w:r>
  </w:p>
  <w:p w14:paraId="632662BE" w14:textId="77777777" w:rsidR="00960192" w:rsidRPr="004057EC" w:rsidRDefault="00960192" w:rsidP="00960192">
    <w:pPr>
      <w:pStyle w:val="Encabezado"/>
      <w:tabs>
        <w:tab w:val="clear" w:pos="4252"/>
        <w:tab w:val="clear" w:pos="8504"/>
        <w:tab w:val="left" w:pos="3233"/>
      </w:tabs>
      <w:rPr>
        <w:sz w:val="36"/>
        <w:szCs w:val="36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976"/>
    <w:rsid w:val="0000539B"/>
    <w:rsid w:val="00061055"/>
    <w:rsid w:val="000C1703"/>
    <w:rsid w:val="001354D0"/>
    <w:rsid w:val="001A7EE3"/>
    <w:rsid w:val="00384393"/>
    <w:rsid w:val="004057EC"/>
    <w:rsid w:val="004A0A39"/>
    <w:rsid w:val="004B6E62"/>
    <w:rsid w:val="004C223A"/>
    <w:rsid w:val="004F3C0C"/>
    <w:rsid w:val="005059F6"/>
    <w:rsid w:val="00576DCC"/>
    <w:rsid w:val="005A4CF1"/>
    <w:rsid w:val="005B645A"/>
    <w:rsid w:val="00631DAA"/>
    <w:rsid w:val="00686159"/>
    <w:rsid w:val="006A26A3"/>
    <w:rsid w:val="006B53EA"/>
    <w:rsid w:val="006E1B0E"/>
    <w:rsid w:val="0071701A"/>
    <w:rsid w:val="0075623D"/>
    <w:rsid w:val="00857813"/>
    <w:rsid w:val="00882BC3"/>
    <w:rsid w:val="0088345A"/>
    <w:rsid w:val="00960192"/>
    <w:rsid w:val="0098215D"/>
    <w:rsid w:val="00A158E4"/>
    <w:rsid w:val="00A425F3"/>
    <w:rsid w:val="00AC28DC"/>
    <w:rsid w:val="00B5300A"/>
    <w:rsid w:val="00B83EB7"/>
    <w:rsid w:val="00BF6F20"/>
    <w:rsid w:val="00C11976"/>
    <w:rsid w:val="00CC408E"/>
    <w:rsid w:val="00CD70C3"/>
    <w:rsid w:val="00DD763E"/>
    <w:rsid w:val="00E45F1A"/>
    <w:rsid w:val="00EF0011"/>
    <w:rsid w:val="00F63DD8"/>
    <w:rsid w:val="00F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F53373"/>
  <w15:docId w15:val="{8F4287B0-C560-43E0-A27F-C6F9BF42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25F3"/>
    <w:pPr>
      <w:spacing w:before="40"/>
    </w:pPr>
    <w:rPr>
      <w:rFonts w:ascii="Century Gothic" w:hAnsi="Century Gothic" w:cs="Century Gothic"/>
      <w:sz w:val="16"/>
      <w:szCs w:val="16"/>
      <w:lang w:val="en-US" w:eastAsia="en-US"/>
    </w:rPr>
  </w:style>
  <w:style w:type="paragraph" w:styleId="Ttulo1">
    <w:name w:val="heading 1"/>
    <w:basedOn w:val="body"/>
    <w:next w:val="Normal"/>
    <w:qFormat/>
    <w:rsid w:val="00A425F3"/>
    <w:pPr>
      <w:jc w:val="center"/>
      <w:outlineLvl w:val="0"/>
    </w:pPr>
    <w:rPr>
      <w:rFonts w:cs="Times New Roman"/>
      <w:b/>
      <w:sz w:val="24"/>
      <w:szCs w:val="24"/>
      <w:lang w:bidi="ar-SA"/>
    </w:rPr>
  </w:style>
  <w:style w:type="paragraph" w:styleId="Ttulo2">
    <w:name w:val="heading 2"/>
    <w:basedOn w:val="Normal"/>
    <w:next w:val="Normal"/>
    <w:qFormat/>
    <w:rsid w:val="00A425F3"/>
    <w:pPr>
      <w:spacing w:before="0"/>
      <w:jc w:val="center"/>
      <w:outlineLvl w:val="1"/>
    </w:pPr>
    <w:rPr>
      <w:rFonts w:cs="Times New Roman"/>
      <w:b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A425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425F3"/>
    <w:rPr>
      <w:b/>
      <w:bCs/>
    </w:rPr>
  </w:style>
  <w:style w:type="paragraph" w:styleId="Textodeglobo">
    <w:name w:val="Balloon Text"/>
    <w:basedOn w:val="Normal"/>
    <w:semiHidden/>
    <w:rsid w:val="00A425F3"/>
    <w:rPr>
      <w:rFonts w:ascii="Tahoma" w:hAnsi="Tahoma" w:cs="Tahoma"/>
    </w:rPr>
  </w:style>
  <w:style w:type="character" w:customStyle="1" w:styleId="bodyChar">
    <w:name w:val="body Char"/>
    <w:basedOn w:val="Fuentedeprrafopredeter"/>
    <w:link w:val="body"/>
    <w:locked/>
    <w:rsid w:val="00A425F3"/>
    <w:rPr>
      <w:rFonts w:ascii="Century Gothic" w:hAnsi="Century Gothic" w:hint="default"/>
      <w:sz w:val="18"/>
      <w:lang w:val="en-US" w:eastAsia="en-US" w:bidi="en-US"/>
    </w:rPr>
  </w:style>
  <w:style w:type="paragraph" w:customStyle="1" w:styleId="body">
    <w:name w:val="body"/>
    <w:basedOn w:val="Normal"/>
    <w:link w:val="bodyChar"/>
    <w:rsid w:val="00A425F3"/>
    <w:pPr>
      <w:spacing w:before="0"/>
    </w:pPr>
    <w:rPr>
      <w:sz w:val="18"/>
      <w:szCs w:val="18"/>
      <w:lang w:bidi="en-US"/>
    </w:rPr>
  </w:style>
  <w:style w:type="character" w:customStyle="1" w:styleId="areacodefieldCharChar">
    <w:name w:val="area code field Char Char"/>
    <w:basedOn w:val="Fuentedeprrafopredeter"/>
    <w:link w:val="areacodefield"/>
    <w:locked/>
    <w:rsid w:val="00A425F3"/>
    <w:rPr>
      <w:rFonts w:ascii="Century Gothic" w:hAnsi="Century Gothic" w:hint="default"/>
      <w:color w:val="FFFFFF"/>
      <w:sz w:val="16"/>
      <w:szCs w:val="24"/>
      <w:lang w:val="en-US" w:eastAsia="en-US" w:bidi="en-US"/>
    </w:rPr>
  </w:style>
  <w:style w:type="paragraph" w:customStyle="1" w:styleId="areacodefield">
    <w:name w:val="area code field"/>
    <w:basedOn w:val="Normal"/>
    <w:link w:val="areacodefieldCharChar"/>
    <w:rsid w:val="00A425F3"/>
    <w:rPr>
      <w:color w:val="FFFFFF"/>
      <w:lang w:bidi="en-US"/>
    </w:rPr>
  </w:style>
  <w:style w:type="character" w:styleId="Refdecomentario">
    <w:name w:val="annotation reference"/>
    <w:basedOn w:val="Fuentedeprrafopredeter"/>
    <w:semiHidden/>
    <w:rsid w:val="00A425F3"/>
    <w:rPr>
      <w:sz w:val="16"/>
      <w:szCs w:val="16"/>
    </w:rPr>
  </w:style>
  <w:style w:type="table" w:styleId="Tablaconcuadrcula">
    <w:name w:val="Table Grid"/>
    <w:basedOn w:val="Tablanormal"/>
    <w:rsid w:val="00A425F3"/>
    <w:rPr>
      <w:rFonts w:ascii="Century Gothic" w:hAnsi="Century Gothic"/>
      <w:sz w:val="16"/>
      <w:szCs w:val="16"/>
    </w:rPr>
    <w:tblPr/>
  </w:style>
  <w:style w:type="paragraph" w:styleId="Encabezado">
    <w:name w:val="header"/>
    <w:basedOn w:val="Normal"/>
    <w:link w:val="EncabezadoCar"/>
    <w:rsid w:val="004F3C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0C"/>
    <w:rPr>
      <w:rFonts w:ascii="Century Gothic" w:hAnsi="Century Gothic" w:cs="Century Gothic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rsid w:val="004F3C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0C"/>
    <w:rPr>
      <w:rFonts w:ascii="Century Gothic" w:hAnsi="Century Gothic" w:cs="Century Gothic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Child's emergency contact and medical information.dot</Template>
  <TotalTime>12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 en caso de emergencia y datos médicos de un niño</vt:lpstr>
    </vt:vector>
  </TitlesOfParts>
  <Company>Microsoft Corporation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Jorge De Andrés</cp:lastModifiedBy>
  <cp:revision>13</cp:revision>
  <cp:lastPrinted>2011-01-26T17:59:00Z</cp:lastPrinted>
  <dcterms:created xsi:type="dcterms:W3CDTF">2017-01-12T14:06:00Z</dcterms:created>
  <dcterms:modified xsi:type="dcterms:W3CDTF">2018-12-20T18:33:00Z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TC010184103082</vt:lpwstr>
  </property>
</Properties>
</file>