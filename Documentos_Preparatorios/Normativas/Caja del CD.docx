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2A" w:rsidRPr="0043359F" w:rsidRDefault="007C3688" w:rsidP="0020722A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989330</wp:posOffset>
                </wp:positionH>
                <wp:positionV relativeFrom="page">
                  <wp:posOffset>781685</wp:posOffset>
                </wp:positionV>
                <wp:extent cx="4942840" cy="4178935"/>
                <wp:effectExtent l="0" t="0" r="0" b="0"/>
                <wp:wrapNone/>
                <wp:docPr id="13" name="Rectangle 28" descr="Dibujo: forma rect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2840" cy="417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4B09A" id="Rectangle 28" o:spid="_x0000_s1026" alt="Dibujo: forma rectangular" style="position:absolute;margin-left:77.9pt;margin-top:61.55pt;width:389.2pt;height:32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" strokecolor="red">
                <w10:wrap anchorx="page" anchory="page"/>
              </v:rect>
            </w:pict>
          </mc:Fallback>
        </mc:AlternateContent>
      </w:r>
    </w:p>
    <w:p w:rsidR="0020722A" w:rsidRDefault="007C3688" w:rsidP="00DF7B71">
      <w:pPr>
        <w:jc w:val="center"/>
        <w:rPr>
          <w:smallCaps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71120</wp:posOffset>
            </wp:positionV>
            <wp:extent cx="606425" cy="768985"/>
            <wp:effectExtent l="0" t="0" r="3175" b="0"/>
            <wp:wrapNone/>
            <wp:docPr id="31" name="Imagen 31" descr="upsa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psaNeg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76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22A" w:rsidRDefault="0020722A" w:rsidP="0020722A">
      <w:pPr>
        <w:jc w:val="center"/>
        <w:rPr>
          <w:smallCaps/>
          <w:sz w:val="28"/>
          <w:szCs w:val="28"/>
          <w:lang w:val="es-ES"/>
        </w:rPr>
      </w:pPr>
    </w:p>
    <w:p w:rsidR="0020722A" w:rsidRDefault="0020722A" w:rsidP="0020722A">
      <w:pPr>
        <w:jc w:val="center"/>
        <w:rPr>
          <w:smallCaps/>
          <w:sz w:val="28"/>
          <w:szCs w:val="28"/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35560</wp:posOffset>
                </wp:positionV>
                <wp:extent cx="3921125" cy="657225"/>
                <wp:effectExtent l="0" t="0" r="0" b="0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11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1D036A" w:rsidRDefault="000F69BE" w:rsidP="006E248E">
                            <w:pPr>
                              <w:jc w:val="center"/>
                              <w:rPr>
                                <w:rFonts w:ascii="Bodoni" w:hAnsi="Bodoni"/>
                                <w:b/>
                                <w:smallCap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036A">
                              <w:rPr>
                                <w:rFonts w:ascii="Bodoni" w:hAnsi="Bodoni"/>
                                <w:b/>
                                <w:smallCaps/>
                                <w:sz w:val="28"/>
                                <w:szCs w:val="28"/>
                                <w:lang w:val="es-ES"/>
                              </w:rPr>
                              <w:t>Universidad Pontificia de Salamanca</w:t>
                            </w:r>
                          </w:p>
                          <w:p w:rsidR="000F69BE" w:rsidRPr="008D2A78" w:rsidRDefault="000F69BE" w:rsidP="006E248E">
                            <w:pPr>
                              <w:jc w:val="center"/>
                              <w:rPr>
                                <w:rFonts w:ascii="GillSans" w:hAnsi="GillSans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A78">
                              <w:rPr>
                                <w:rFonts w:ascii="GillSans" w:hAnsi="GillSans"/>
                                <w:b/>
                                <w:sz w:val="22"/>
                                <w:szCs w:val="22"/>
                                <w:lang w:val="es-ES"/>
                              </w:rPr>
                              <w:t>Facultad de Informática</w:t>
                            </w:r>
                          </w:p>
                          <w:p w:rsidR="000F69BE" w:rsidRPr="008D2A78" w:rsidRDefault="003143BD" w:rsidP="006E24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  <w:t>Grado en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67.2pt;margin-top:2.8pt;width:308.75pt;height:5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" filled="f" stroked="f" strokecolor="white [3212]">
                <v:textbox>
                  <w:txbxContent>
                    <w:p w:rsidR="000F69BE" w:rsidRPr="001D036A" w:rsidRDefault="000F69BE" w:rsidP="006E248E">
                      <w:pPr>
                        <w:jc w:val="center"/>
                        <w:rPr>
                          <w:rFonts w:ascii="Bodoni" w:hAnsi="Bodoni"/>
                          <w:b/>
                          <w:smallCaps/>
                          <w:sz w:val="28"/>
                          <w:szCs w:val="28"/>
                          <w:lang w:val="es-ES"/>
                        </w:rPr>
                      </w:pPr>
                      <w:r w:rsidRPr="001D036A">
                        <w:rPr>
                          <w:rFonts w:ascii="Bodoni" w:hAnsi="Bodoni"/>
                          <w:b/>
                          <w:smallCaps/>
                          <w:sz w:val="28"/>
                          <w:szCs w:val="28"/>
                          <w:lang w:val="es-ES"/>
                        </w:rPr>
                        <w:t>Universidad Pontificia de Salamanca</w:t>
                      </w:r>
                    </w:p>
                    <w:p w:rsidR="000F69BE" w:rsidRPr="008D2A78" w:rsidRDefault="000F69BE" w:rsidP="006E248E">
                      <w:pPr>
                        <w:jc w:val="center"/>
                        <w:rPr>
                          <w:rFonts w:ascii="GillSans" w:hAnsi="GillSans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8D2A78">
                        <w:rPr>
                          <w:rFonts w:ascii="GillSans" w:hAnsi="GillSans"/>
                          <w:b/>
                          <w:sz w:val="22"/>
                          <w:szCs w:val="22"/>
                          <w:lang w:val="es-ES"/>
                        </w:rPr>
                        <w:t>Facultad de Informática</w:t>
                      </w:r>
                    </w:p>
                    <w:p w:rsidR="000F69BE" w:rsidRPr="008D2A78" w:rsidRDefault="003143BD" w:rsidP="006E248E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s-ES"/>
                        </w:rPr>
                        <w:t>Grado en Ingeniería 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  <w:r w:rsidRPr="00CA4DDC">
        <w:rPr>
          <w:lang w:val="es-ES"/>
        </w:rPr>
        <w:t>       </w: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  <w:r w:rsidRPr="00CA4DDC">
        <w:rPr>
          <w:lang w:val="es-ES"/>
        </w:rPr>
        <w:t xml:space="preserve">          </w:t>
      </w: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57785</wp:posOffset>
                </wp:positionV>
                <wp:extent cx="4937125" cy="847725"/>
                <wp:effectExtent l="0" t="0" r="0" b="0"/>
                <wp:wrapNone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0F69BE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F69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Trabajo Fin de Grado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  <w:p w:rsidR="000F69BE" w:rsidRPr="00A47A30" w:rsidRDefault="00FF62D9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>La Inteligencia Artificial aplicada a la Inteligencia Emocional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27.2pt;margin-top:4.55pt;width:388.75pt;height:6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dbuAIAAMI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" filled="f" stroked="f">
                <v:textbox>
                  <w:txbxContent>
                    <w:p w:rsidR="000F69BE" w:rsidRPr="000F69BE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 w:rsidRPr="000F69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Trabajo Fin de Grado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  <w:p w:rsidR="000F69BE" w:rsidRPr="00A47A30" w:rsidRDefault="00FF62D9" w:rsidP="00A47A3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s-ES"/>
                        </w:rPr>
                        <w:t>La Inteligencia Artificial aplicada a la Inteligencia Emocional</w:t>
                      </w: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86360</wp:posOffset>
                </wp:positionV>
                <wp:extent cx="4937125" cy="495300"/>
                <wp:effectExtent l="0" t="0" r="0" b="0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A47A30" w:rsidRDefault="00FF62D9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 xml:space="preserve">Jorge de Andrés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González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27.2pt;margin-top:6.8pt;width:388.75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" filled="f" stroked="f">
                <v:textbox>
                  <w:txbxContent>
                    <w:p w:rsidR="000F69BE" w:rsidRPr="00A47A30" w:rsidRDefault="00FF62D9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 xml:space="preserve">Jorge de Andrés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González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jc w:val="center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6303645</wp:posOffset>
                </wp:positionH>
                <wp:positionV relativeFrom="page">
                  <wp:posOffset>3067050</wp:posOffset>
                </wp:positionV>
                <wp:extent cx="868680" cy="45085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Default="000F69BE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Carátula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frontal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496.35pt;margin-top:241.5pt;width:68.4pt;height:35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" filled="f" stroked="f">
                <v:textbox>
                  <w:txbxContent>
                    <w:p w:rsidR="000F69BE" w:rsidRDefault="000F69BE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Carátula frontal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51435</wp:posOffset>
                </wp:positionV>
                <wp:extent cx="4937125" cy="657225"/>
                <wp:effectExtent l="0" t="0" r="0" b="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0F69BE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F69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Director(es)</w:t>
                            </w:r>
                          </w:p>
                          <w:p w:rsidR="00FF62D9" w:rsidRPr="00A47A30" w:rsidRDefault="00FF62D9" w:rsidP="00FF62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Dr. D. Manuel Martín-Merino Acera</w:t>
                            </w:r>
                          </w:p>
                          <w:p w:rsidR="000F69BE" w:rsidRPr="00A47A30" w:rsidRDefault="00FF62D9" w:rsidP="00FF62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  <w:r w:rsidRPr="00A47A30"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  <w:t xml:space="preserve"> 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27.2pt;margin-top:4.05pt;width:388.75pt;height:5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HytwIAAME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" filled="f" stroked="f">
                <v:textbox>
                  <w:txbxContent>
                    <w:p w:rsidR="000F69BE" w:rsidRPr="000F69BE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 w:rsidRPr="000F69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Director(es)</w:t>
                      </w:r>
                    </w:p>
                    <w:p w:rsidR="00FF62D9" w:rsidRPr="00A47A30" w:rsidRDefault="00FF62D9" w:rsidP="00FF62D9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Dr. D. Manuel Martín-Merino Acera</w:t>
                      </w:r>
                    </w:p>
                    <w:p w:rsidR="000F69BE" w:rsidRPr="00A47A30" w:rsidRDefault="00FF62D9" w:rsidP="00FF62D9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  <w:r w:rsidRPr="00A47A30">
                        <w:rPr>
                          <w:rFonts w:asciiTheme="minorHAnsi" w:hAnsiTheme="minorHAnsi" w:cstheme="minorHAnsi"/>
                          <w:lang w:val="es-ES"/>
                        </w:rPr>
                        <w:t xml:space="preserve"> 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7620</wp:posOffset>
                </wp:positionV>
                <wp:extent cx="4937125" cy="302895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0F69BE" w:rsidRDefault="000F69BE" w:rsidP="00A47A30">
                            <w:pPr>
                              <w:jc w:val="center"/>
                              <w:rPr>
                                <w:rFonts w:ascii="Bodoni" w:hAnsi="Bodoni" w:cstheme="minorHAns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F69BE">
                              <w:rPr>
                                <w:rFonts w:ascii="Bodoni" w:hAnsi="Bodoni" w:cstheme="minorHAnsi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="00FF62D9">
                              <w:rPr>
                                <w:rFonts w:ascii="Bodoni" w:hAnsi="Bodoni" w:cstheme="minorHAnsi"/>
                                <w:sz w:val="28"/>
                                <w:szCs w:val="28"/>
                                <w:lang w:val="es-ES"/>
                              </w:rPr>
                              <w:t>019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27.2pt;margin-top:.6pt;width:388.75pt;height:23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HG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" filled="f" stroked="f">
                <v:textbox>
                  <w:txbxContent>
                    <w:p w:rsidR="000F69BE" w:rsidRPr="000F69BE" w:rsidRDefault="000F69BE" w:rsidP="00A47A30">
                      <w:pPr>
                        <w:jc w:val="center"/>
                        <w:rPr>
                          <w:rFonts w:ascii="Bodoni" w:hAnsi="Bodoni" w:cstheme="minorHAnsi"/>
                          <w:sz w:val="28"/>
                          <w:szCs w:val="28"/>
                          <w:lang w:val="es-ES"/>
                        </w:rPr>
                      </w:pPr>
                      <w:r w:rsidRPr="000F69BE">
                        <w:rPr>
                          <w:rFonts w:ascii="Bodoni" w:hAnsi="Bodoni" w:cstheme="minorHAnsi"/>
                          <w:sz w:val="28"/>
                          <w:szCs w:val="28"/>
                          <w:lang w:val="es-ES"/>
                        </w:rPr>
                        <w:t>2</w:t>
                      </w:r>
                      <w:r w:rsidR="00FF62D9">
                        <w:rPr>
                          <w:rFonts w:ascii="Bodoni" w:hAnsi="Bodoni" w:cstheme="minorHAnsi"/>
                          <w:sz w:val="28"/>
                          <w:szCs w:val="28"/>
                          <w:lang w:val="es-ES"/>
                        </w:rPr>
                        <w:t>019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tabs>
          <w:tab w:val="left" w:pos="8745"/>
        </w:tabs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page">
                  <wp:posOffset>6398895</wp:posOffset>
                </wp:positionH>
                <wp:positionV relativeFrom="page">
                  <wp:posOffset>7014210</wp:posOffset>
                </wp:positionV>
                <wp:extent cx="868680" cy="45085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0096" w:rsidRDefault="00FE0096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Carátula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trasera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503.85pt;margin-top:552.3pt;width:68.4pt;height:35.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" filled="f" stroked="f">
                <v:textbox>
                  <w:txbxContent>
                    <w:p w:rsidR="00FE0096" w:rsidRDefault="00FE0096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Carátula trasera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283210</wp:posOffset>
                </wp:positionV>
                <wp:extent cx="4927600" cy="2901315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90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6B123E" w:rsidRDefault="000F69BE">
                            <w:pPr>
                              <w:rPr>
                                <w:rFonts w:asciiTheme="minorHAnsi" w:hAnsiTheme="minorHAnsi" w:cstheme="minorHAnsi"/>
                                <w:i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B123E">
                              <w:rPr>
                                <w:rStyle w:val="nfasisintenso"/>
                                <w:rFonts w:asciiTheme="minorHAnsi" w:hAnsiTheme="minorHAnsi" w:cstheme="minorHAnsi"/>
                                <w:i w:val="0"/>
                                <w:sz w:val="28"/>
                                <w:szCs w:val="28"/>
                                <w:lang w:val="es-ES"/>
                              </w:rPr>
                              <w:t>Resumen</w:t>
                            </w:r>
                          </w:p>
                          <w:p w:rsidR="000F69BE" w:rsidRPr="006B123E" w:rsidRDefault="000F69BE">
                            <w:pPr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  <w:p w:rsidR="006B123E" w:rsidRDefault="006B123E" w:rsidP="006B123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El resumen del TFG debería incluir entre 200 y 250 palabras</w:t>
                            </w:r>
                            <w:r w:rsidRPr="006B123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:rsidR="006B123E" w:rsidRPr="006B123E" w:rsidRDefault="006B123E" w:rsidP="006B123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Este texto será el mismo que incluya la memoria.</w:t>
                            </w:r>
                          </w:p>
                          <w:p w:rsidR="006B123E" w:rsidRPr="000F69BE" w:rsidRDefault="006B12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27.95pt;margin-top:22.3pt;width:388pt;height:228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/x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" filled="f" stroked="f">
                <v:textbox>
                  <w:txbxContent>
                    <w:p w:rsidR="000F69BE" w:rsidRPr="006B123E" w:rsidRDefault="000F69BE">
                      <w:pPr>
                        <w:rPr>
                          <w:rFonts w:asciiTheme="minorHAnsi" w:hAnsiTheme="minorHAnsi" w:cstheme="minorHAnsi"/>
                          <w:i/>
                          <w:sz w:val="28"/>
                          <w:szCs w:val="28"/>
                          <w:lang w:val="es-ES"/>
                        </w:rPr>
                      </w:pPr>
                      <w:r w:rsidRPr="006B123E">
                        <w:rPr>
                          <w:rStyle w:val="nfasisintenso"/>
                          <w:rFonts w:asciiTheme="minorHAnsi" w:hAnsiTheme="minorHAnsi" w:cstheme="minorHAnsi"/>
                          <w:i w:val="0"/>
                          <w:sz w:val="28"/>
                          <w:szCs w:val="28"/>
                          <w:lang w:val="es-ES"/>
                        </w:rPr>
                        <w:t>Resumen</w:t>
                      </w:r>
                    </w:p>
                    <w:p w:rsidR="000F69BE" w:rsidRPr="006B123E" w:rsidRDefault="000F69BE">
                      <w:pPr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  <w:p w:rsidR="006B123E" w:rsidRDefault="006B123E" w:rsidP="006B123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El resumen del TFG debería incluir entre 200 y 250 palabras</w:t>
                      </w:r>
                      <w:r w:rsidRPr="006B123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:rsidR="006B123E" w:rsidRPr="006B123E" w:rsidRDefault="006B123E" w:rsidP="006B123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Este texto será el mismo que incluya la memoria.</w:t>
                      </w:r>
                    </w:p>
                    <w:p w:rsidR="006B123E" w:rsidRPr="000F69BE" w:rsidRDefault="006B12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3941445</wp:posOffset>
                </wp:positionV>
                <wp:extent cx="1025525" cy="447675"/>
                <wp:effectExtent l="0" t="0" r="0" b="0"/>
                <wp:wrapNone/>
                <wp:docPr id="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6E248E" w:rsidRDefault="000F69BE">
                            <w:pPr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</w:pPr>
                            <w:r w:rsidRPr="006E248E"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  <w:t>Facultad de</w:t>
                            </w:r>
                          </w:p>
                          <w:p w:rsidR="000F69BE" w:rsidRPr="006E248E" w:rsidRDefault="000F69BE">
                            <w:pPr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</w:pPr>
                            <w:r w:rsidRPr="006E248E"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188.65pt;margin-top:310.35pt;width:80.75pt;height:35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6E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" filled="f" stroked="f">
                <v:textbox>
                  <w:txbxContent>
                    <w:p w:rsidR="000F69BE" w:rsidRPr="006E248E" w:rsidRDefault="000F69BE">
                      <w:pPr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</w:pPr>
                      <w:r w:rsidRPr="006E248E"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  <w:t>Facultad de</w:t>
                      </w:r>
                    </w:p>
                    <w:p w:rsidR="000F69BE" w:rsidRPr="006E248E" w:rsidRDefault="000F69BE">
                      <w:pPr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</w:pPr>
                      <w:r w:rsidRPr="006E248E"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2439670</wp:posOffset>
            </wp:positionH>
            <wp:positionV relativeFrom="paragraph">
              <wp:posOffset>3305175</wp:posOffset>
            </wp:positionV>
            <wp:extent cx="758825" cy="650240"/>
            <wp:effectExtent l="0" t="0" r="3175" b="0"/>
            <wp:wrapNone/>
            <wp:docPr id="37" name="Imagen 37" descr="logo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goInformát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65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5932170</wp:posOffset>
                </wp:positionH>
                <wp:positionV relativeFrom="page">
                  <wp:posOffset>5287010</wp:posOffset>
                </wp:positionV>
                <wp:extent cx="274320" cy="417893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178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BE" w:rsidRPr="006E248E" w:rsidRDefault="00A323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0F69BE" w:rsidRPr="006E248E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del TFG              </w:t>
                            </w:r>
                            <w:r w:rsidR="000F69BE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</w:t>
                            </w:r>
                            <w:r w:rsidR="000F69BE" w:rsidRPr="006E248E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143BD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2017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467.1pt;margin-top:416.3pt;width:21.6pt;height:329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" fillcolor="white [3212]" strokecolor="red">
                <v:textbox style="layout-flow:vertical;mso-layout-flow-alt:bottom-to-top" inset="0,0,0,0">
                  <w:txbxContent>
                    <w:p w:rsidR="000F69BE" w:rsidRPr="006E248E" w:rsidRDefault="00A32325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0F69BE" w:rsidRPr="006E248E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del TFG              </w:t>
                      </w:r>
                      <w:r w:rsidR="000F69BE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                      </w:t>
                      </w:r>
                      <w:r w:rsidR="000F69BE" w:rsidRPr="006E248E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143B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</w:t>
                      </w:r>
                      <w:r w:rsidR="003143B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2017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995045</wp:posOffset>
                </wp:positionH>
                <wp:positionV relativeFrom="page">
                  <wp:posOffset>5287010</wp:posOffset>
                </wp:positionV>
                <wp:extent cx="4937760" cy="4178935"/>
                <wp:effectExtent l="0" t="0" r="0" b="0"/>
                <wp:wrapNone/>
                <wp:docPr id="2" name="Rectangle 22" descr="Dibujo: forma rect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7760" cy="4178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89D72" id="Rectangle 22" o:spid="_x0000_s1026" alt="Dibujo: forma rectangular" style="position:absolute;margin-left:78.35pt;margin-top:416.3pt;width:388.8pt;height:329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" fillcolor="white [3212]" strokecolor="red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5287010</wp:posOffset>
                </wp:positionV>
                <wp:extent cx="274320" cy="418147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18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BE" w:rsidRPr="006E248E" w:rsidRDefault="00A32325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0F69BE" w:rsidRPr="006E248E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del TFG     </w:t>
                            </w:r>
                            <w:r w:rsidR="000F69BE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0F69BE" w:rsidRPr="006E248E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</w:t>
                            </w:r>
                            <w:r w:rsidR="003143BD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2017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56.5pt;margin-top:416.3pt;width:21.6pt;height:3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" fillcolor="white [3212]" strokecolor="red">
                <v:textbox style="layout-flow:vertical;mso-layout-flow-alt:bottom-to-top" inset="0,0,0,0">
                  <w:txbxContent>
                    <w:p w:rsidR="000F69BE" w:rsidRPr="006E248E" w:rsidRDefault="00A32325">
                      <w:pPr>
                        <w:jc w:val="center"/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0F69BE" w:rsidRPr="006E248E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del TFG     </w:t>
                      </w:r>
                      <w:r w:rsidR="000F69BE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="000F69BE" w:rsidRPr="006E248E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</w:t>
                      </w:r>
                      <w:r w:rsidR="003143BD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        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4EE2" w:rsidRPr="00CA4DDC">
        <w:rPr>
          <w:lang w:val="es-ES"/>
        </w:rPr>
        <w:tab/>
      </w:r>
      <w:bookmarkStart w:id="0" w:name="_GoBack"/>
      <w:bookmarkEnd w:id="0"/>
    </w:p>
    <w:sectPr w:rsidR="00E24EE2" w:rsidRPr="00CA4DDC" w:rsidSect="00E24EE2">
      <w:pgSz w:w="11907" w:h="1683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">
    <w:altName w:val="Gentium Book Basic"/>
    <w:charset w:val="00"/>
    <w:family w:val="roman"/>
    <w:pitch w:val="variable"/>
    <w:sig w:usb0="00000003" w:usb1="00000000" w:usb2="00000000" w:usb3="00000000" w:csb0="00000001" w:csb1="00000000"/>
  </w:font>
  <w:font w:name="Gill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E6"/>
    <w:rsid w:val="000F69BE"/>
    <w:rsid w:val="001D036A"/>
    <w:rsid w:val="0020722A"/>
    <w:rsid w:val="003143BD"/>
    <w:rsid w:val="006B123E"/>
    <w:rsid w:val="006E248E"/>
    <w:rsid w:val="00751CE6"/>
    <w:rsid w:val="007C3688"/>
    <w:rsid w:val="008A3E31"/>
    <w:rsid w:val="008D2A78"/>
    <w:rsid w:val="00A32325"/>
    <w:rsid w:val="00A47A30"/>
    <w:rsid w:val="00B62B9D"/>
    <w:rsid w:val="00C8545A"/>
    <w:rsid w:val="00CA4DDC"/>
    <w:rsid w:val="00DF7B71"/>
    <w:rsid w:val="00E24EE2"/>
    <w:rsid w:val="00E36D18"/>
    <w:rsid w:val="00E461EF"/>
    <w:rsid w:val="00FE0096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31152D-676C-49CC-9B41-9B68FD2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D18"/>
    <w:rPr>
      <w:lang w:val="en-US" w:eastAsia="en-US"/>
    </w:rPr>
  </w:style>
  <w:style w:type="paragraph" w:styleId="Ttulo1">
    <w:name w:val="heading 1"/>
    <w:basedOn w:val="Normal"/>
    <w:next w:val="Normal"/>
    <w:qFormat/>
    <w:rsid w:val="00E36D18"/>
    <w:pPr>
      <w:keepNext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qFormat/>
    <w:rsid w:val="00E36D18"/>
    <w:pPr>
      <w:keepNext/>
      <w:jc w:val="center"/>
      <w:outlineLvl w:val="1"/>
    </w:pPr>
    <w:rPr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36D18"/>
    <w:rPr>
      <w:sz w:val="96"/>
      <w:szCs w:val="96"/>
    </w:rPr>
  </w:style>
  <w:style w:type="paragraph" w:styleId="Textoindependiente2">
    <w:name w:val="Body Text 2"/>
    <w:basedOn w:val="Normal"/>
    <w:rsid w:val="00E36D18"/>
    <w:pPr>
      <w:jc w:val="center"/>
    </w:pPr>
    <w:rPr>
      <w:i/>
      <w:sz w:val="52"/>
      <w:szCs w:val="52"/>
    </w:rPr>
  </w:style>
  <w:style w:type="table" w:customStyle="1" w:styleId="Tablanormal1">
    <w:name w:val="Tabla normal1"/>
    <w:semiHidden/>
    <w:rsid w:val="00E36D18"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B62B9D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6B123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CD%20jewel%20case%20labe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 jewel case label.dot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Jorge De Andrés</cp:lastModifiedBy>
  <cp:revision>4</cp:revision>
  <cp:lastPrinted>2011-06-15T10:03:00Z</cp:lastPrinted>
  <dcterms:created xsi:type="dcterms:W3CDTF">2017-06-29T08:15:00Z</dcterms:created>
  <dcterms:modified xsi:type="dcterms:W3CDTF">2019-05-29T21:27:00Z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TC060872983082</vt:lpwstr>
  </property>
</Properties>
</file>