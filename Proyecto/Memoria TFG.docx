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3.xml" ContentType="application/vnd.openxmlformats-officedocument.wordprocessingml.header+xml"/>
  <Override PartName="/word/footer7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7520" w:rsidRPr="0043359F" w:rsidRDefault="00B17520" w:rsidP="00B17520">
      <w:pPr>
        <w:ind w:firstLine="0"/>
        <w:jc w:val="center"/>
      </w:pPr>
      <w:r>
        <w:rPr>
          <w:rFonts w:ascii="Arial" w:hAnsi="Arial" w:cs="Arial"/>
          <w:noProof/>
          <w:lang w:eastAsia="es-ES"/>
        </w:rPr>
        <w:drawing>
          <wp:inline distT="0" distB="0" distL="0" distR="0" wp14:anchorId="79286F70" wp14:editId="1F48099C">
            <wp:extent cx="1235578" cy="1019176"/>
            <wp:effectExtent l="19050" t="0" r="2672" b="0"/>
            <wp:docPr id="1" name="Imagen 1" descr="ESCU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UD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31624" t="11787" r="30556" b="326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173" cy="102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520" w:rsidRPr="00746EB2" w:rsidRDefault="00B17520" w:rsidP="00B17520">
      <w:pPr>
        <w:spacing w:after="0"/>
        <w:ind w:firstLine="0"/>
        <w:jc w:val="center"/>
        <w:rPr>
          <w:smallCaps/>
          <w:sz w:val="28"/>
          <w:szCs w:val="28"/>
        </w:rPr>
      </w:pPr>
      <w:r w:rsidRPr="00746EB2">
        <w:rPr>
          <w:smallCaps/>
          <w:sz w:val="28"/>
          <w:szCs w:val="28"/>
        </w:rPr>
        <w:t>Universidad Pontificia de Salamanca</w:t>
      </w:r>
    </w:p>
    <w:p w:rsidR="00B17520" w:rsidRPr="00746EB2" w:rsidRDefault="00B17520" w:rsidP="00B17520">
      <w:pPr>
        <w:spacing w:after="0"/>
        <w:ind w:firstLine="0"/>
        <w:jc w:val="center"/>
        <w:rPr>
          <w:smallCaps/>
          <w:sz w:val="28"/>
          <w:szCs w:val="28"/>
        </w:rPr>
      </w:pPr>
      <w:r w:rsidRPr="00746EB2">
        <w:rPr>
          <w:smallCaps/>
          <w:sz w:val="28"/>
          <w:szCs w:val="28"/>
        </w:rPr>
        <w:t>Facultad de Informática</w:t>
      </w:r>
    </w:p>
    <w:p w:rsidR="00B17520" w:rsidRDefault="00B17520" w:rsidP="00B17520">
      <w:pPr>
        <w:spacing w:after="0"/>
        <w:ind w:firstLine="0"/>
        <w:jc w:val="center"/>
        <w:rPr>
          <w:sz w:val="24"/>
          <w:szCs w:val="24"/>
        </w:rPr>
      </w:pPr>
      <w:r w:rsidRPr="00746EB2">
        <w:rPr>
          <w:sz w:val="24"/>
          <w:szCs w:val="24"/>
        </w:rPr>
        <w:t>Grado en Informática</w:t>
      </w:r>
    </w:p>
    <w:p w:rsidR="00B17520" w:rsidRDefault="00B17520" w:rsidP="00B17520">
      <w:pPr>
        <w:spacing w:after="0"/>
        <w:ind w:firstLine="0"/>
        <w:jc w:val="center"/>
        <w:rPr>
          <w:sz w:val="24"/>
          <w:szCs w:val="24"/>
        </w:rPr>
      </w:pPr>
    </w:p>
    <w:p w:rsidR="00B17520" w:rsidRDefault="00B17520" w:rsidP="00B17520">
      <w:pPr>
        <w:spacing w:after="0"/>
        <w:ind w:firstLine="0"/>
        <w:jc w:val="center"/>
        <w:rPr>
          <w:sz w:val="24"/>
          <w:szCs w:val="24"/>
        </w:rPr>
      </w:pPr>
    </w:p>
    <w:p w:rsidR="00B17520" w:rsidRDefault="00B17520" w:rsidP="00B17520">
      <w:pPr>
        <w:spacing w:after="0"/>
        <w:ind w:firstLine="0"/>
        <w:jc w:val="center"/>
        <w:rPr>
          <w:sz w:val="24"/>
          <w:szCs w:val="24"/>
        </w:rPr>
      </w:pPr>
    </w:p>
    <w:p w:rsidR="00B17520" w:rsidRDefault="00B17520" w:rsidP="00B17520">
      <w:pPr>
        <w:spacing w:after="0"/>
        <w:ind w:firstLine="0"/>
        <w:jc w:val="center"/>
        <w:rPr>
          <w:sz w:val="24"/>
          <w:szCs w:val="24"/>
        </w:rPr>
      </w:pPr>
    </w:p>
    <w:p w:rsidR="00B17520" w:rsidRDefault="00B17520" w:rsidP="00B17520">
      <w:pPr>
        <w:spacing w:after="0"/>
        <w:ind w:firstLine="0"/>
        <w:jc w:val="center"/>
        <w:rPr>
          <w:sz w:val="24"/>
          <w:szCs w:val="24"/>
        </w:rPr>
      </w:pPr>
    </w:p>
    <w:p w:rsidR="00B17520" w:rsidRPr="00746EB2" w:rsidRDefault="00B17520" w:rsidP="00B17520">
      <w:pPr>
        <w:spacing w:after="0"/>
        <w:ind w:firstLine="0"/>
        <w:jc w:val="center"/>
        <w:rPr>
          <w:sz w:val="24"/>
          <w:szCs w:val="24"/>
        </w:rPr>
      </w:pPr>
    </w:p>
    <w:p w:rsidR="00B17520" w:rsidRPr="00A51FF2" w:rsidRDefault="00B17520" w:rsidP="00B17520">
      <w:pPr>
        <w:spacing w:after="0"/>
        <w:ind w:firstLine="0"/>
        <w:jc w:val="center"/>
        <w:rPr>
          <w:sz w:val="36"/>
          <w:szCs w:val="36"/>
        </w:rPr>
      </w:pPr>
      <w:r w:rsidRPr="00A51FF2">
        <w:rPr>
          <w:sz w:val="36"/>
          <w:szCs w:val="36"/>
        </w:rPr>
        <w:t>Trabajo Fin de Grado</w:t>
      </w:r>
    </w:p>
    <w:p w:rsidR="00B17520" w:rsidRDefault="00B17520" w:rsidP="00B17520">
      <w:pPr>
        <w:spacing w:after="0"/>
        <w:ind w:firstLine="0"/>
        <w:jc w:val="center"/>
        <w:rPr>
          <w:sz w:val="24"/>
          <w:szCs w:val="24"/>
        </w:rPr>
      </w:pPr>
    </w:p>
    <w:p w:rsidR="00B17520" w:rsidRPr="0022795E" w:rsidRDefault="00B17520" w:rsidP="00B17520">
      <w:pPr>
        <w:spacing w:after="0"/>
        <w:ind w:firstLine="0"/>
        <w:jc w:val="center"/>
        <w:rPr>
          <w:b/>
          <w:smallCaps/>
          <w:sz w:val="48"/>
          <w:szCs w:val="48"/>
        </w:rPr>
      </w:pPr>
      <w:r>
        <w:rPr>
          <w:b/>
          <w:sz w:val="48"/>
          <w:szCs w:val="48"/>
        </w:rPr>
        <w:t>La Inteligencia Artificial aplicada a la Inteligencia Emocional</w:t>
      </w:r>
    </w:p>
    <w:p w:rsidR="00B17520" w:rsidRPr="002A2C80" w:rsidRDefault="00B17520" w:rsidP="00B17520">
      <w:pPr>
        <w:spacing w:after="0"/>
        <w:ind w:firstLine="0"/>
        <w:jc w:val="center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rPr>
          <w:sz w:val="4"/>
          <w:szCs w:val="4"/>
        </w:rPr>
      </w:pPr>
    </w:p>
    <w:p w:rsidR="00B17520" w:rsidRPr="002A2C80" w:rsidRDefault="00B17520" w:rsidP="00B17520">
      <w:pPr>
        <w:spacing w:after="0"/>
        <w:ind w:firstLine="0"/>
        <w:rPr>
          <w:sz w:val="4"/>
          <w:szCs w:val="4"/>
        </w:rPr>
      </w:pPr>
    </w:p>
    <w:p w:rsidR="00B17520" w:rsidRPr="002A2C80" w:rsidRDefault="00B17520" w:rsidP="00B17520">
      <w:pPr>
        <w:spacing w:after="0"/>
        <w:ind w:firstLine="0"/>
        <w:jc w:val="right"/>
        <w:rPr>
          <w:smallCaps/>
          <w:sz w:val="4"/>
          <w:szCs w:val="4"/>
        </w:rPr>
      </w:pPr>
    </w:p>
    <w:p w:rsidR="00B17520" w:rsidRPr="002A2C80" w:rsidRDefault="00B17520" w:rsidP="00B17520">
      <w:pPr>
        <w:spacing w:after="0"/>
        <w:ind w:firstLine="0"/>
        <w:jc w:val="right"/>
        <w:rPr>
          <w:smallCaps/>
          <w:sz w:val="4"/>
          <w:szCs w:val="4"/>
        </w:rPr>
      </w:pPr>
    </w:p>
    <w:p w:rsidR="00B17520" w:rsidRPr="002A2C80" w:rsidRDefault="00B17520" w:rsidP="00B17520">
      <w:pPr>
        <w:spacing w:after="0"/>
        <w:ind w:firstLine="0"/>
        <w:jc w:val="right"/>
        <w:rPr>
          <w:smallCaps/>
          <w:sz w:val="4"/>
          <w:szCs w:val="4"/>
        </w:rPr>
      </w:pPr>
    </w:p>
    <w:p w:rsidR="00B17520" w:rsidRPr="002A2C80" w:rsidRDefault="00B17520" w:rsidP="00B17520">
      <w:pPr>
        <w:spacing w:after="0"/>
        <w:ind w:firstLine="0"/>
        <w:jc w:val="right"/>
        <w:rPr>
          <w:smallCaps/>
          <w:sz w:val="4"/>
          <w:szCs w:val="4"/>
        </w:rPr>
      </w:pPr>
    </w:p>
    <w:p w:rsidR="00B17520" w:rsidRPr="002A2C80" w:rsidRDefault="00B17520" w:rsidP="00B17520">
      <w:pPr>
        <w:spacing w:after="0"/>
        <w:ind w:firstLine="0"/>
        <w:jc w:val="right"/>
        <w:rPr>
          <w:smallCaps/>
          <w:sz w:val="4"/>
          <w:szCs w:val="4"/>
        </w:rPr>
      </w:pPr>
    </w:p>
    <w:p w:rsidR="00B17520" w:rsidRDefault="00B17520" w:rsidP="00B17520">
      <w:pPr>
        <w:spacing w:after="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Jorge de Andrés González</w:t>
      </w:r>
    </w:p>
    <w:p w:rsidR="00B17520" w:rsidRPr="002A2C80" w:rsidRDefault="00B17520" w:rsidP="00B17520">
      <w:pPr>
        <w:spacing w:after="0"/>
        <w:ind w:firstLine="0"/>
        <w:jc w:val="right"/>
        <w:rPr>
          <w:smallCaps/>
          <w:sz w:val="4"/>
          <w:szCs w:val="4"/>
        </w:rPr>
      </w:pPr>
    </w:p>
    <w:p w:rsidR="00B17520" w:rsidRPr="002A2C80" w:rsidRDefault="00B17520" w:rsidP="00B17520">
      <w:pPr>
        <w:spacing w:after="0"/>
        <w:ind w:firstLine="0"/>
        <w:jc w:val="right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mallCaps/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mallCaps/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mallCaps/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mallCaps/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mallCaps/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mallCaps/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mallCaps/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mallCaps/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mallCaps/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mallCaps/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mallCaps/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mallCaps/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mallCaps/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mallCaps/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mallCaps/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mallCaps/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mallCaps/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mallCaps/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mallCaps/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mallCaps/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mallCaps/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mallCaps/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mallCaps/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mallCaps/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mallCaps/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mallCaps/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mallCaps/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mallCaps/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mallCaps/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mallCaps/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mallCaps/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mallCaps/>
          <w:sz w:val="4"/>
          <w:szCs w:val="4"/>
        </w:rPr>
      </w:pPr>
    </w:p>
    <w:p w:rsidR="00B17520" w:rsidRPr="002A2C80" w:rsidRDefault="00B17520" w:rsidP="00B17520">
      <w:pPr>
        <w:spacing w:after="0"/>
        <w:ind w:firstLine="0"/>
        <w:jc w:val="right"/>
        <w:rPr>
          <w:smallCaps/>
          <w:sz w:val="4"/>
          <w:szCs w:val="4"/>
        </w:rPr>
      </w:pPr>
    </w:p>
    <w:p w:rsidR="00B17520" w:rsidRPr="002A2C80" w:rsidRDefault="00B17520" w:rsidP="00B17520">
      <w:pPr>
        <w:spacing w:after="0"/>
        <w:ind w:firstLine="0"/>
        <w:jc w:val="center"/>
        <w:rPr>
          <w:sz w:val="24"/>
          <w:szCs w:val="24"/>
        </w:rPr>
      </w:pPr>
      <w:r w:rsidRPr="002A2C80">
        <w:rPr>
          <w:sz w:val="24"/>
          <w:szCs w:val="24"/>
        </w:rPr>
        <w:t xml:space="preserve">Director(es): </w:t>
      </w:r>
    </w:p>
    <w:p w:rsidR="00B17520" w:rsidRPr="00746EB2" w:rsidRDefault="00B17520" w:rsidP="00B17520">
      <w:pPr>
        <w:spacing w:after="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Dr. Manuel Martín – Merino Acera</w:t>
      </w:r>
    </w:p>
    <w:p w:rsidR="00B17520" w:rsidRPr="00746EB2" w:rsidRDefault="00B17520" w:rsidP="00B17520">
      <w:pPr>
        <w:spacing w:after="0"/>
        <w:ind w:firstLine="0"/>
        <w:rPr>
          <w:sz w:val="16"/>
          <w:szCs w:val="16"/>
        </w:rPr>
      </w:pPr>
    </w:p>
    <w:p w:rsidR="00B17520" w:rsidRDefault="00B17520" w:rsidP="00B17520">
      <w:pPr>
        <w:spacing w:after="0"/>
        <w:ind w:firstLine="0"/>
        <w:jc w:val="right"/>
        <w:rPr>
          <w:smallCaps/>
          <w:sz w:val="16"/>
          <w:szCs w:val="16"/>
        </w:rPr>
      </w:pPr>
    </w:p>
    <w:p w:rsidR="00B17520" w:rsidRPr="002A2C80" w:rsidRDefault="00B17520" w:rsidP="00B17520">
      <w:pPr>
        <w:spacing w:after="0"/>
        <w:ind w:firstLine="0"/>
        <w:jc w:val="right"/>
        <w:rPr>
          <w:smallCaps/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z w:val="4"/>
          <w:szCs w:val="4"/>
        </w:rPr>
      </w:pPr>
    </w:p>
    <w:p w:rsidR="00B17520" w:rsidRDefault="00B17520" w:rsidP="00B17520">
      <w:pPr>
        <w:spacing w:after="0"/>
        <w:ind w:firstLine="0"/>
        <w:jc w:val="right"/>
        <w:rPr>
          <w:sz w:val="4"/>
          <w:szCs w:val="4"/>
        </w:rPr>
      </w:pPr>
    </w:p>
    <w:p w:rsidR="00B17520" w:rsidRPr="002A2C80" w:rsidRDefault="00B17520" w:rsidP="00B17520">
      <w:pPr>
        <w:spacing w:after="0"/>
        <w:ind w:firstLine="0"/>
        <w:jc w:val="right"/>
        <w:rPr>
          <w:sz w:val="4"/>
          <w:szCs w:val="4"/>
        </w:rPr>
      </w:pPr>
    </w:p>
    <w:p w:rsidR="00B17520" w:rsidRPr="002A2C80" w:rsidRDefault="00B17520" w:rsidP="00B17520">
      <w:pPr>
        <w:spacing w:after="0"/>
        <w:ind w:firstLine="0"/>
        <w:jc w:val="right"/>
        <w:rPr>
          <w:sz w:val="4"/>
          <w:szCs w:val="4"/>
        </w:rPr>
      </w:pPr>
    </w:p>
    <w:p w:rsidR="00B17520" w:rsidRPr="002A2C80" w:rsidRDefault="00B17520" w:rsidP="00B17520">
      <w:pPr>
        <w:spacing w:after="0"/>
        <w:ind w:firstLine="0"/>
        <w:jc w:val="right"/>
        <w:rPr>
          <w:sz w:val="4"/>
          <w:szCs w:val="4"/>
        </w:rPr>
      </w:pPr>
    </w:p>
    <w:p w:rsidR="00B17520" w:rsidRPr="002A2C80" w:rsidRDefault="00B17520" w:rsidP="00B17520">
      <w:pPr>
        <w:spacing w:after="0"/>
        <w:ind w:firstLine="0"/>
        <w:jc w:val="right"/>
        <w:rPr>
          <w:sz w:val="4"/>
          <w:szCs w:val="4"/>
        </w:rPr>
      </w:pPr>
    </w:p>
    <w:p w:rsidR="00B17520" w:rsidRPr="002A2C80" w:rsidRDefault="00B17520" w:rsidP="00B17520">
      <w:pPr>
        <w:spacing w:after="0"/>
        <w:ind w:firstLine="0"/>
        <w:jc w:val="right"/>
        <w:rPr>
          <w:sz w:val="4"/>
          <w:szCs w:val="4"/>
        </w:rPr>
      </w:pPr>
    </w:p>
    <w:p w:rsidR="00B17520" w:rsidRPr="002A2C80" w:rsidRDefault="00B17520" w:rsidP="00B17520">
      <w:pPr>
        <w:spacing w:after="0"/>
        <w:ind w:firstLine="0"/>
        <w:jc w:val="right"/>
        <w:rPr>
          <w:sz w:val="4"/>
          <w:szCs w:val="4"/>
        </w:rPr>
      </w:pPr>
    </w:p>
    <w:p w:rsidR="00B17520" w:rsidRPr="002A2C80" w:rsidRDefault="00B17520" w:rsidP="00B17520">
      <w:pPr>
        <w:spacing w:after="0"/>
        <w:ind w:firstLine="0"/>
        <w:jc w:val="right"/>
        <w:rPr>
          <w:sz w:val="4"/>
          <w:szCs w:val="4"/>
        </w:rPr>
      </w:pPr>
    </w:p>
    <w:p w:rsidR="00B17520" w:rsidRPr="002A2C80" w:rsidRDefault="00B17520" w:rsidP="00B17520">
      <w:pPr>
        <w:spacing w:after="0"/>
        <w:ind w:firstLine="0"/>
        <w:jc w:val="right"/>
        <w:rPr>
          <w:sz w:val="4"/>
          <w:szCs w:val="4"/>
        </w:rPr>
      </w:pPr>
    </w:p>
    <w:p w:rsidR="00B17520" w:rsidRPr="002A2C80" w:rsidRDefault="00B17520" w:rsidP="00B17520">
      <w:pPr>
        <w:spacing w:after="0"/>
        <w:ind w:firstLine="0"/>
        <w:jc w:val="right"/>
        <w:rPr>
          <w:sz w:val="4"/>
          <w:szCs w:val="4"/>
        </w:rPr>
      </w:pPr>
    </w:p>
    <w:p w:rsidR="00B17520" w:rsidRPr="002A2C80" w:rsidRDefault="00B17520" w:rsidP="00B17520">
      <w:pPr>
        <w:spacing w:after="0"/>
        <w:ind w:firstLine="0"/>
        <w:jc w:val="right"/>
        <w:rPr>
          <w:sz w:val="4"/>
          <w:szCs w:val="4"/>
        </w:rPr>
      </w:pPr>
    </w:p>
    <w:p w:rsidR="00B17520" w:rsidRPr="002A2C80" w:rsidRDefault="00B17520" w:rsidP="00B17520">
      <w:pPr>
        <w:spacing w:after="0"/>
        <w:ind w:firstLine="0"/>
        <w:jc w:val="center"/>
        <w:rPr>
          <w:sz w:val="4"/>
          <w:szCs w:val="4"/>
        </w:rPr>
      </w:pPr>
    </w:p>
    <w:p w:rsidR="00B17520" w:rsidRPr="002A2C80" w:rsidRDefault="00B17520" w:rsidP="00B17520">
      <w:pPr>
        <w:spacing w:after="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Salamanca, </w:t>
      </w:r>
      <w:proofErr w:type="gramStart"/>
      <w:r>
        <w:rPr>
          <w:sz w:val="28"/>
          <w:szCs w:val="28"/>
        </w:rPr>
        <w:t>Junio</w:t>
      </w:r>
      <w:proofErr w:type="gramEnd"/>
      <w:r>
        <w:rPr>
          <w:sz w:val="28"/>
          <w:szCs w:val="28"/>
        </w:rPr>
        <w:t xml:space="preserve"> de 2019</w:t>
      </w:r>
    </w:p>
    <w:p w:rsidR="00B07E60" w:rsidRPr="005E2130" w:rsidRDefault="00AE14FF" w:rsidP="005E2130">
      <w:pPr>
        <w:pStyle w:val="TtuloResumen-ndice-Bibliografa"/>
        <w:rPr>
          <w:sz w:val="32"/>
          <w:szCs w:val="32"/>
        </w:rPr>
      </w:pPr>
      <w:r>
        <w:lastRenderedPageBreak/>
        <w:t>Resumen</w:t>
      </w:r>
    </w:p>
    <w:p w:rsidR="00AE14FF" w:rsidRDefault="005E2130" w:rsidP="00AE14FF">
      <w:r>
        <w:t xml:space="preserve">El resumen del TFG </w:t>
      </w:r>
      <w:r w:rsidR="00013D72">
        <w:t>debe contener entre 200 y 250 palabras.</w:t>
      </w:r>
    </w:p>
    <w:p w:rsidR="00E76EC4" w:rsidRDefault="00E76EC4" w:rsidP="00AE14FF">
      <w:r>
        <w:t xml:space="preserve">Si el TFG tuviera un único director, habría que quitar la primera página de este documento. Si tuviera un director y </w:t>
      </w:r>
      <w:proofErr w:type="spellStart"/>
      <w:r>
        <w:t>co-director</w:t>
      </w:r>
      <w:proofErr w:type="spellEnd"/>
      <w:r>
        <w:t>, entonces habría que quitar la segunda página de este documento.</w:t>
      </w:r>
    </w:p>
    <w:p w:rsidR="00AE14FF" w:rsidRDefault="00AE14FF" w:rsidP="00AE14FF">
      <w:pPr>
        <w:pStyle w:val="TtuloResumen-ndice-Bibliografa"/>
      </w:pPr>
      <w:proofErr w:type="spellStart"/>
      <w:r>
        <w:t>Abstract</w:t>
      </w:r>
      <w:proofErr w:type="spellEnd"/>
    </w:p>
    <w:p w:rsidR="00BF0F96" w:rsidRDefault="00AE14FF" w:rsidP="00AE14FF">
      <w:r>
        <w:t>Traducción del resumen a inglés</w:t>
      </w:r>
    </w:p>
    <w:p w:rsidR="00013D72" w:rsidRDefault="00013D72" w:rsidP="00013D72">
      <w:pPr>
        <w:pStyle w:val="TtuloResumen-ndice-Bibliografa"/>
      </w:pPr>
      <w:r>
        <w:t>Descri</w:t>
      </w:r>
      <w:r w:rsidR="00782724">
        <w:t>p</w:t>
      </w:r>
      <w:r>
        <w:t>tores</w:t>
      </w:r>
    </w:p>
    <w:p w:rsidR="00013D72" w:rsidRDefault="00013D72" w:rsidP="00013D72">
      <w:r>
        <w:t>Entre 3 y 5 palabras clave</w:t>
      </w:r>
      <w:r w:rsidR="005E2130">
        <w:t xml:space="preserve"> o descriptores que ayuden a clasificar adecuadamente el proyecto</w:t>
      </w:r>
    </w:p>
    <w:p w:rsidR="00013D72" w:rsidRPr="00013D72" w:rsidRDefault="00013D72" w:rsidP="005E2130">
      <w:pPr>
        <w:spacing w:after="200" w:line="276" w:lineRule="auto"/>
        <w:ind w:firstLine="0"/>
      </w:pPr>
      <w:r>
        <w:br w:type="page"/>
      </w:r>
    </w:p>
    <w:p w:rsidR="001132E5" w:rsidRPr="00B259EE" w:rsidRDefault="001132E5" w:rsidP="00B259EE">
      <w:pPr>
        <w:spacing w:after="200" w:line="276" w:lineRule="auto"/>
        <w:ind w:firstLine="0"/>
        <w:jc w:val="left"/>
        <w:rPr>
          <w:b/>
          <w:color w:val="365F91" w:themeColor="accent1" w:themeShade="BF"/>
          <w:sz w:val="28"/>
        </w:rPr>
        <w:sectPr w:rsidR="001132E5" w:rsidRPr="00B259EE" w:rsidSect="00B83BEA">
          <w:footerReference w:type="first" r:id="rId9"/>
          <w:type w:val="oddPage"/>
          <w:pgSz w:w="11906" w:h="16838" w:code="9"/>
          <w:pgMar w:top="1701" w:right="1418" w:bottom="1701" w:left="1985" w:header="709" w:footer="709" w:gutter="0"/>
          <w:pgNumType w:fmt="lowerRoman" w:start="1"/>
          <w:cols w:space="708"/>
          <w:titlePg/>
          <w:docGrid w:linePitch="360"/>
        </w:sectPr>
      </w:pPr>
    </w:p>
    <w:p w:rsidR="006C17EE" w:rsidRDefault="00BF0F96" w:rsidP="00C802BC">
      <w:pPr>
        <w:pStyle w:val="TtuloResumen-ndice-Bibliografa"/>
      </w:pPr>
      <w:r>
        <w:lastRenderedPageBreak/>
        <w:t>Ín</w:t>
      </w:r>
      <w:r w:rsidR="00F3197B">
        <w:t>dice</w:t>
      </w:r>
    </w:p>
    <w:p w:rsidR="00F3197B" w:rsidRDefault="005E2130" w:rsidP="00F3197B">
      <w:pPr>
        <w:ind w:firstLine="0"/>
      </w:pPr>
      <w:r>
        <w:t xml:space="preserve">(Nota: El índice general se ha de crear automáticamente al finalizar la memoria mediante la opción </w:t>
      </w:r>
      <w:r w:rsidR="00782724">
        <w:t>“</w:t>
      </w:r>
      <w:r>
        <w:t>Insertar Tabla de Contenido</w:t>
      </w:r>
      <w:r w:rsidR="00782724">
        <w:t>”</w:t>
      </w:r>
      <w:r>
        <w:t xml:space="preserve"> de Word, y siempre que se haya respetado el formato de estilos que se indican en esta plantilla.)</w:t>
      </w:r>
      <w:r w:rsidR="00782724">
        <w:t xml:space="preserve"> </w:t>
      </w:r>
    </w:p>
    <w:p w:rsidR="007D4C3E" w:rsidRDefault="00603101">
      <w:pPr>
        <w:pStyle w:val="TDC1"/>
        <w:tabs>
          <w:tab w:val="left" w:pos="880"/>
          <w:tab w:val="right" w:leader="dot" w:pos="8493"/>
        </w:tabs>
        <w:rPr>
          <w:rFonts w:eastAsiaTheme="minorEastAsia"/>
          <w:noProof/>
          <w:lang w:eastAsia="es-ES"/>
        </w:rPr>
      </w:pPr>
      <w:r>
        <w:fldChar w:fldCharType="begin"/>
      </w:r>
      <w:r w:rsidR="007D4C3E">
        <w:instrText xml:space="preserve"> TOC \o "1-3" \h \z \u </w:instrText>
      </w:r>
      <w:r>
        <w:fldChar w:fldCharType="separate"/>
      </w:r>
      <w:hyperlink w:anchor="_Toc289095205" w:history="1">
        <w:r w:rsidR="007D4C3E" w:rsidRPr="00522ABF">
          <w:rPr>
            <w:rStyle w:val="Hipervnculo"/>
            <w:noProof/>
          </w:rPr>
          <w:t>1.</w:t>
        </w:r>
        <w:r w:rsidR="007D4C3E">
          <w:rPr>
            <w:rFonts w:eastAsiaTheme="minorEastAsia"/>
            <w:noProof/>
            <w:lang w:eastAsia="es-ES"/>
          </w:rPr>
          <w:tab/>
        </w:r>
        <w:r w:rsidR="007D4C3E" w:rsidRPr="00522ABF">
          <w:rPr>
            <w:rStyle w:val="Hipervnculo"/>
            <w:noProof/>
          </w:rPr>
          <w:t>Título 1. Título de cada capítulo de la memoria</w:t>
        </w:r>
        <w:r w:rsidR="007D4C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4C3E">
          <w:rPr>
            <w:noProof/>
            <w:webHidden/>
          </w:rPr>
          <w:instrText xml:space="preserve"> PAGEREF _Toc289095205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752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D4C3E" w:rsidRDefault="008830C0">
      <w:pPr>
        <w:pStyle w:val="TDC2"/>
        <w:tabs>
          <w:tab w:val="left" w:pos="1100"/>
          <w:tab w:val="right" w:leader="dot" w:pos="8493"/>
        </w:tabs>
        <w:rPr>
          <w:rFonts w:eastAsiaTheme="minorEastAsia"/>
          <w:noProof/>
          <w:lang w:eastAsia="es-ES"/>
        </w:rPr>
      </w:pPr>
      <w:hyperlink w:anchor="_Toc289095206" w:history="1">
        <w:r w:rsidR="007D4C3E" w:rsidRPr="00522ABF">
          <w:rPr>
            <w:rStyle w:val="Hipervnculo"/>
            <w:noProof/>
          </w:rPr>
          <w:t>1.1</w:t>
        </w:r>
        <w:r w:rsidR="007D4C3E">
          <w:rPr>
            <w:rFonts w:eastAsiaTheme="minorEastAsia"/>
            <w:noProof/>
            <w:lang w:eastAsia="es-ES"/>
          </w:rPr>
          <w:tab/>
        </w:r>
        <w:r w:rsidR="007D4C3E" w:rsidRPr="00522ABF">
          <w:rPr>
            <w:rStyle w:val="Hipervnculo"/>
            <w:noProof/>
          </w:rPr>
          <w:t>Título 2. Título de primer nivel de cada capítulo</w:t>
        </w:r>
        <w:r w:rsidR="007D4C3E">
          <w:rPr>
            <w:noProof/>
            <w:webHidden/>
          </w:rPr>
          <w:tab/>
        </w:r>
        <w:r w:rsidR="00603101">
          <w:rPr>
            <w:noProof/>
            <w:webHidden/>
          </w:rPr>
          <w:fldChar w:fldCharType="begin"/>
        </w:r>
        <w:r w:rsidR="007D4C3E">
          <w:rPr>
            <w:noProof/>
            <w:webHidden/>
          </w:rPr>
          <w:instrText xml:space="preserve"> PAGEREF _Toc289095206 \h </w:instrText>
        </w:r>
        <w:r w:rsidR="00603101">
          <w:rPr>
            <w:noProof/>
            <w:webHidden/>
          </w:rPr>
        </w:r>
        <w:r w:rsidR="00603101">
          <w:rPr>
            <w:noProof/>
            <w:webHidden/>
          </w:rPr>
          <w:fldChar w:fldCharType="separate"/>
        </w:r>
        <w:r w:rsidR="00B17520">
          <w:rPr>
            <w:noProof/>
            <w:webHidden/>
          </w:rPr>
          <w:t>2</w:t>
        </w:r>
        <w:r w:rsidR="00603101">
          <w:rPr>
            <w:noProof/>
            <w:webHidden/>
          </w:rPr>
          <w:fldChar w:fldCharType="end"/>
        </w:r>
      </w:hyperlink>
    </w:p>
    <w:p w:rsidR="007D4C3E" w:rsidRDefault="008830C0">
      <w:pPr>
        <w:pStyle w:val="TDC3"/>
        <w:tabs>
          <w:tab w:val="left" w:pos="1540"/>
          <w:tab w:val="right" w:leader="dot" w:pos="8493"/>
        </w:tabs>
        <w:rPr>
          <w:rFonts w:eastAsiaTheme="minorEastAsia"/>
          <w:noProof/>
          <w:lang w:eastAsia="es-ES"/>
        </w:rPr>
      </w:pPr>
      <w:hyperlink w:anchor="_Toc289095207" w:history="1">
        <w:r w:rsidR="007D4C3E" w:rsidRPr="00522ABF">
          <w:rPr>
            <w:rStyle w:val="Hipervnculo"/>
            <w:noProof/>
          </w:rPr>
          <w:t>1.1.1</w:t>
        </w:r>
        <w:r w:rsidR="007D4C3E">
          <w:rPr>
            <w:rFonts w:eastAsiaTheme="minorEastAsia"/>
            <w:noProof/>
            <w:lang w:eastAsia="es-ES"/>
          </w:rPr>
          <w:tab/>
        </w:r>
        <w:r w:rsidR="007D4C3E" w:rsidRPr="00522ABF">
          <w:rPr>
            <w:rStyle w:val="Hipervnculo"/>
            <w:noProof/>
          </w:rPr>
          <w:t>Titulo 3. Título de segundo nivel de cada capítulo</w:t>
        </w:r>
        <w:r w:rsidR="007D4C3E">
          <w:rPr>
            <w:noProof/>
            <w:webHidden/>
          </w:rPr>
          <w:tab/>
        </w:r>
        <w:r w:rsidR="00603101">
          <w:rPr>
            <w:noProof/>
            <w:webHidden/>
          </w:rPr>
          <w:fldChar w:fldCharType="begin"/>
        </w:r>
        <w:r w:rsidR="007D4C3E">
          <w:rPr>
            <w:noProof/>
            <w:webHidden/>
          </w:rPr>
          <w:instrText xml:space="preserve"> PAGEREF _Toc289095207 \h </w:instrText>
        </w:r>
        <w:r w:rsidR="00603101">
          <w:rPr>
            <w:noProof/>
            <w:webHidden/>
          </w:rPr>
        </w:r>
        <w:r w:rsidR="00603101">
          <w:rPr>
            <w:noProof/>
            <w:webHidden/>
          </w:rPr>
          <w:fldChar w:fldCharType="separate"/>
        </w:r>
        <w:r w:rsidR="00B17520">
          <w:rPr>
            <w:noProof/>
            <w:webHidden/>
          </w:rPr>
          <w:t>2</w:t>
        </w:r>
        <w:r w:rsidR="00603101">
          <w:rPr>
            <w:noProof/>
            <w:webHidden/>
          </w:rPr>
          <w:fldChar w:fldCharType="end"/>
        </w:r>
      </w:hyperlink>
    </w:p>
    <w:p w:rsidR="007D4C3E" w:rsidRDefault="008830C0">
      <w:pPr>
        <w:pStyle w:val="TDC2"/>
        <w:tabs>
          <w:tab w:val="left" w:pos="1100"/>
          <w:tab w:val="right" w:leader="dot" w:pos="8493"/>
        </w:tabs>
        <w:rPr>
          <w:rFonts w:eastAsiaTheme="minorEastAsia"/>
          <w:noProof/>
          <w:lang w:eastAsia="es-ES"/>
        </w:rPr>
      </w:pPr>
      <w:hyperlink w:anchor="_Toc289095208" w:history="1">
        <w:r w:rsidR="007D4C3E" w:rsidRPr="00522ABF">
          <w:rPr>
            <w:rStyle w:val="Hipervnculo"/>
            <w:noProof/>
          </w:rPr>
          <w:t>1.2</w:t>
        </w:r>
        <w:r w:rsidR="007D4C3E">
          <w:rPr>
            <w:rFonts w:eastAsiaTheme="minorEastAsia"/>
            <w:noProof/>
            <w:lang w:eastAsia="es-ES"/>
          </w:rPr>
          <w:tab/>
        </w:r>
        <w:r w:rsidR="007D4C3E" w:rsidRPr="00522ABF">
          <w:rPr>
            <w:rStyle w:val="Hipervnculo"/>
            <w:noProof/>
          </w:rPr>
          <w:t>Segundo Título 2.</w:t>
        </w:r>
        <w:r w:rsidR="007D4C3E">
          <w:rPr>
            <w:noProof/>
            <w:webHidden/>
          </w:rPr>
          <w:tab/>
        </w:r>
        <w:r w:rsidR="00603101">
          <w:rPr>
            <w:noProof/>
            <w:webHidden/>
          </w:rPr>
          <w:fldChar w:fldCharType="begin"/>
        </w:r>
        <w:r w:rsidR="007D4C3E">
          <w:rPr>
            <w:noProof/>
            <w:webHidden/>
          </w:rPr>
          <w:instrText xml:space="preserve"> PAGEREF _Toc289095208 \h </w:instrText>
        </w:r>
        <w:r w:rsidR="00603101">
          <w:rPr>
            <w:noProof/>
            <w:webHidden/>
          </w:rPr>
        </w:r>
        <w:r w:rsidR="00603101">
          <w:rPr>
            <w:noProof/>
            <w:webHidden/>
          </w:rPr>
          <w:fldChar w:fldCharType="separate"/>
        </w:r>
        <w:r w:rsidR="00B17520">
          <w:rPr>
            <w:noProof/>
            <w:webHidden/>
          </w:rPr>
          <w:t>2</w:t>
        </w:r>
        <w:r w:rsidR="00603101">
          <w:rPr>
            <w:noProof/>
            <w:webHidden/>
          </w:rPr>
          <w:fldChar w:fldCharType="end"/>
        </w:r>
      </w:hyperlink>
    </w:p>
    <w:p w:rsidR="007D4C3E" w:rsidRDefault="008830C0">
      <w:pPr>
        <w:pStyle w:val="TDC3"/>
        <w:tabs>
          <w:tab w:val="left" w:pos="1540"/>
          <w:tab w:val="right" w:leader="dot" w:pos="8493"/>
        </w:tabs>
        <w:rPr>
          <w:rFonts w:eastAsiaTheme="minorEastAsia"/>
          <w:noProof/>
          <w:lang w:eastAsia="es-ES"/>
        </w:rPr>
      </w:pPr>
      <w:hyperlink w:anchor="_Toc289095209" w:history="1">
        <w:r w:rsidR="007D4C3E" w:rsidRPr="00522ABF">
          <w:rPr>
            <w:rStyle w:val="Hipervnculo"/>
            <w:noProof/>
          </w:rPr>
          <w:t>1.2.1</w:t>
        </w:r>
        <w:r w:rsidR="007D4C3E">
          <w:rPr>
            <w:rFonts w:eastAsiaTheme="minorEastAsia"/>
            <w:noProof/>
            <w:lang w:eastAsia="es-ES"/>
          </w:rPr>
          <w:tab/>
        </w:r>
        <w:r w:rsidR="007D4C3E" w:rsidRPr="00522ABF">
          <w:rPr>
            <w:rStyle w:val="Hipervnculo"/>
            <w:noProof/>
          </w:rPr>
          <w:t>Primer título tres del segundo título 2</w:t>
        </w:r>
        <w:r w:rsidR="007D4C3E">
          <w:rPr>
            <w:noProof/>
            <w:webHidden/>
          </w:rPr>
          <w:tab/>
        </w:r>
        <w:r w:rsidR="00603101">
          <w:rPr>
            <w:noProof/>
            <w:webHidden/>
          </w:rPr>
          <w:fldChar w:fldCharType="begin"/>
        </w:r>
        <w:r w:rsidR="007D4C3E">
          <w:rPr>
            <w:noProof/>
            <w:webHidden/>
          </w:rPr>
          <w:instrText xml:space="preserve"> PAGEREF _Toc289095209 \h </w:instrText>
        </w:r>
        <w:r w:rsidR="00603101">
          <w:rPr>
            <w:noProof/>
            <w:webHidden/>
          </w:rPr>
        </w:r>
        <w:r w:rsidR="00603101">
          <w:rPr>
            <w:noProof/>
            <w:webHidden/>
          </w:rPr>
          <w:fldChar w:fldCharType="separate"/>
        </w:r>
        <w:r w:rsidR="00B17520">
          <w:rPr>
            <w:noProof/>
            <w:webHidden/>
          </w:rPr>
          <w:t>2</w:t>
        </w:r>
        <w:r w:rsidR="00603101">
          <w:rPr>
            <w:noProof/>
            <w:webHidden/>
          </w:rPr>
          <w:fldChar w:fldCharType="end"/>
        </w:r>
      </w:hyperlink>
    </w:p>
    <w:p w:rsidR="007D4C3E" w:rsidRDefault="008830C0">
      <w:pPr>
        <w:pStyle w:val="TDC1"/>
        <w:tabs>
          <w:tab w:val="left" w:pos="880"/>
          <w:tab w:val="right" w:leader="dot" w:pos="8493"/>
        </w:tabs>
        <w:rPr>
          <w:rFonts w:eastAsiaTheme="minorEastAsia"/>
          <w:noProof/>
          <w:lang w:eastAsia="es-ES"/>
        </w:rPr>
      </w:pPr>
      <w:hyperlink w:anchor="_Toc289095210" w:history="1">
        <w:r w:rsidR="007D4C3E" w:rsidRPr="00522ABF">
          <w:rPr>
            <w:rStyle w:val="Hipervnculo"/>
            <w:noProof/>
          </w:rPr>
          <w:t>2.</w:t>
        </w:r>
        <w:r w:rsidR="007D4C3E">
          <w:rPr>
            <w:rFonts w:eastAsiaTheme="minorEastAsia"/>
            <w:noProof/>
            <w:lang w:eastAsia="es-ES"/>
          </w:rPr>
          <w:tab/>
        </w:r>
        <w:r w:rsidR="007D4C3E" w:rsidRPr="00522ABF">
          <w:rPr>
            <w:rStyle w:val="Hipervnculo"/>
            <w:noProof/>
          </w:rPr>
          <w:t>Título capítulo segundo</w:t>
        </w:r>
        <w:r w:rsidR="007D4C3E">
          <w:rPr>
            <w:noProof/>
            <w:webHidden/>
          </w:rPr>
          <w:tab/>
        </w:r>
        <w:r w:rsidR="00603101">
          <w:rPr>
            <w:noProof/>
            <w:webHidden/>
          </w:rPr>
          <w:fldChar w:fldCharType="begin"/>
        </w:r>
        <w:r w:rsidR="007D4C3E">
          <w:rPr>
            <w:noProof/>
            <w:webHidden/>
          </w:rPr>
          <w:instrText xml:space="preserve"> PAGEREF _Toc289095210 \h </w:instrText>
        </w:r>
        <w:r w:rsidR="00603101">
          <w:rPr>
            <w:noProof/>
            <w:webHidden/>
          </w:rPr>
        </w:r>
        <w:r w:rsidR="00603101">
          <w:rPr>
            <w:noProof/>
            <w:webHidden/>
          </w:rPr>
          <w:fldChar w:fldCharType="separate"/>
        </w:r>
        <w:r w:rsidR="00B17520">
          <w:rPr>
            <w:noProof/>
            <w:webHidden/>
          </w:rPr>
          <w:t>2</w:t>
        </w:r>
        <w:r w:rsidR="00603101">
          <w:rPr>
            <w:noProof/>
            <w:webHidden/>
          </w:rPr>
          <w:fldChar w:fldCharType="end"/>
        </w:r>
      </w:hyperlink>
    </w:p>
    <w:p w:rsidR="007D4C3E" w:rsidRDefault="008830C0">
      <w:pPr>
        <w:pStyle w:val="TDC2"/>
        <w:tabs>
          <w:tab w:val="left" w:pos="1100"/>
          <w:tab w:val="right" w:leader="dot" w:pos="8493"/>
        </w:tabs>
        <w:rPr>
          <w:rFonts w:eastAsiaTheme="minorEastAsia"/>
          <w:noProof/>
          <w:lang w:eastAsia="es-ES"/>
        </w:rPr>
      </w:pPr>
      <w:hyperlink w:anchor="_Toc289095211" w:history="1">
        <w:r w:rsidR="007D4C3E" w:rsidRPr="00522ABF">
          <w:rPr>
            <w:rStyle w:val="Hipervnculo"/>
            <w:noProof/>
          </w:rPr>
          <w:t>2.1</w:t>
        </w:r>
        <w:r w:rsidR="007D4C3E">
          <w:rPr>
            <w:rFonts w:eastAsiaTheme="minorEastAsia"/>
            <w:noProof/>
            <w:lang w:eastAsia="es-ES"/>
          </w:rPr>
          <w:tab/>
        </w:r>
        <w:r w:rsidR="007D4C3E" w:rsidRPr="00522ABF">
          <w:rPr>
            <w:rStyle w:val="Hipervnculo"/>
            <w:noProof/>
          </w:rPr>
          <w:t>Título 2 del capítulo 2</w:t>
        </w:r>
        <w:r w:rsidR="007D4C3E">
          <w:rPr>
            <w:noProof/>
            <w:webHidden/>
          </w:rPr>
          <w:tab/>
        </w:r>
        <w:r w:rsidR="00603101">
          <w:rPr>
            <w:noProof/>
            <w:webHidden/>
          </w:rPr>
          <w:fldChar w:fldCharType="begin"/>
        </w:r>
        <w:r w:rsidR="007D4C3E">
          <w:rPr>
            <w:noProof/>
            <w:webHidden/>
          </w:rPr>
          <w:instrText xml:space="preserve"> PAGEREF _Toc289095211 \h </w:instrText>
        </w:r>
        <w:r w:rsidR="00603101">
          <w:rPr>
            <w:noProof/>
            <w:webHidden/>
          </w:rPr>
        </w:r>
        <w:r w:rsidR="00603101">
          <w:rPr>
            <w:noProof/>
            <w:webHidden/>
          </w:rPr>
          <w:fldChar w:fldCharType="separate"/>
        </w:r>
        <w:r w:rsidR="00B17520">
          <w:rPr>
            <w:noProof/>
            <w:webHidden/>
          </w:rPr>
          <w:t>2</w:t>
        </w:r>
        <w:r w:rsidR="00603101">
          <w:rPr>
            <w:noProof/>
            <w:webHidden/>
          </w:rPr>
          <w:fldChar w:fldCharType="end"/>
        </w:r>
      </w:hyperlink>
    </w:p>
    <w:p w:rsidR="007D4C3E" w:rsidRDefault="008830C0">
      <w:pPr>
        <w:pStyle w:val="TDC2"/>
        <w:tabs>
          <w:tab w:val="left" w:pos="1100"/>
          <w:tab w:val="right" w:leader="dot" w:pos="8493"/>
        </w:tabs>
        <w:rPr>
          <w:rFonts w:eastAsiaTheme="minorEastAsia"/>
          <w:noProof/>
          <w:lang w:eastAsia="es-ES"/>
        </w:rPr>
      </w:pPr>
      <w:hyperlink w:anchor="_Toc289095212" w:history="1">
        <w:r w:rsidR="007D4C3E" w:rsidRPr="00522ABF">
          <w:rPr>
            <w:rStyle w:val="Hipervnculo"/>
            <w:noProof/>
          </w:rPr>
          <w:t>2.2</w:t>
        </w:r>
        <w:r w:rsidR="007D4C3E">
          <w:rPr>
            <w:rFonts w:eastAsiaTheme="minorEastAsia"/>
            <w:noProof/>
            <w:lang w:eastAsia="es-ES"/>
          </w:rPr>
          <w:tab/>
        </w:r>
        <w:r w:rsidR="007D4C3E" w:rsidRPr="00522ABF">
          <w:rPr>
            <w:rStyle w:val="Hipervnculo"/>
            <w:noProof/>
          </w:rPr>
          <w:t>Otro título 2 de capítulo 2</w:t>
        </w:r>
        <w:r w:rsidR="007D4C3E">
          <w:rPr>
            <w:noProof/>
            <w:webHidden/>
          </w:rPr>
          <w:tab/>
        </w:r>
        <w:r w:rsidR="00603101">
          <w:rPr>
            <w:noProof/>
            <w:webHidden/>
          </w:rPr>
          <w:fldChar w:fldCharType="begin"/>
        </w:r>
        <w:r w:rsidR="007D4C3E">
          <w:rPr>
            <w:noProof/>
            <w:webHidden/>
          </w:rPr>
          <w:instrText xml:space="preserve"> PAGEREF _Toc289095212 \h </w:instrText>
        </w:r>
        <w:r w:rsidR="00603101">
          <w:rPr>
            <w:noProof/>
            <w:webHidden/>
          </w:rPr>
        </w:r>
        <w:r w:rsidR="00603101">
          <w:rPr>
            <w:noProof/>
            <w:webHidden/>
          </w:rPr>
          <w:fldChar w:fldCharType="separate"/>
        </w:r>
        <w:r w:rsidR="00B17520">
          <w:rPr>
            <w:noProof/>
            <w:webHidden/>
          </w:rPr>
          <w:t>2</w:t>
        </w:r>
        <w:r w:rsidR="00603101">
          <w:rPr>
            <w:noProof/>
            <w:webHidden/>
          </w:rPr>
          <w:fldChar w:fldCharType="end"/>
        </w:r>
      </w:hyperlink>
    </w:p>
    <w:p w:rsidR="001132E5" w:rsidRDefault="00603101" w:rsidP="00782724">
      <w:pPr>
        <w:ind w:firstLine="0"/>
        <w:sectPr w:rsidR="001132E5" w:rsidSect="006E1DA6">
          <w:footerReference w:type="default" r:id="rId10"/>
          <w:type w:val="oddPage"/>
          <w:pgSz w:w="11906" w:h="16838"/>
          <w:pgMar w:top="1701" w:right="1418" w:bottom="1701" w:left="1985" w:header="709" w:footer="709" w:gutter="0"/>
          <w:pgNumType w:fmt="lowerRoman"/>
          <w:cols w:space="708"/>
          <w:docGrid w:linePitch="360"/>
        </w:sectPr>
      </w:pPr>
      <w:r>
        <w:fldChar w:fldCharType="end"/>
      </w:r>
    </w:p>
    <w:p w:rsidR="00E828E9" w:rsidRDefault="00543AE3" w:rsidP="00E828E9">
      <w:pPr>
        <w:pStyle w:val="TtuloResumen-ndice-Bibliografa"/>
      </w:pPr>
      <w:r>
        <w:lastRenderedPageBreak/>
        <w:t xml:space="preserve">Índice </w:t>
      </w:r>
      <w:r w:rsidR="00A6136B">
        <w:t xml:space="preserve">de </w:t>
      </w:r>
      <w:r>
        <w:t>Figuras</w:t>
      </w:r>
    </w:p>
    <w:p w:rsidR="00DE449E" w:rsidRDefault="005E2130" w:rsidP="00DE449E">
      <w:pPr>
        <w:ind w:firstLine="0"/>
      </w:pPr>
      <w:r>
        <w:t xml:space="preserve">(Nota: El índice de Figuras y Tablas se ha de crear automáticamente al finalizar la memoria mediante la opción </w:t>
      </w:r>
      <w:r w:rsidR="00782724">
        <w:t>“</w:t>
      </w:r>
      <w:r>
        <w:t>Insertar Tabla de Ilustraciones</w:t>
      </w:r>
      <w:r w:rsidR="00782724">
        <w:t>”</w:t>
      </w:r>
      <w:r>
        <w:t xml:space="preserve"> de Word, y siempre que previamente se haya añadido un título o descripción a cada Figura y Tabla con la opción </w:t>
      </w:r>
      <w:r w:rsidR="00782724">
        <w:t>“</w:t>
      </w:r>
      <w:r>
        <w:t>Insertar Título</w:t>
      </w:r>
      <w:r w:rsidR="00782724">
        <w:t>”</w:t>
      </w:r>
      <w:r>
        <w:t>)</w:t>
      </w:r>
      <w:r w:rsidR="00543AE3">
        <w:t>.</w:t>
      </w:r>
    </w:p>
    <w:p w:rsidR="00543AE3" w:rsidRDefault="00603101">
      <w:pPr>
        <w:pStyle w:val="Tabladeilustraciones"/>
        <w:tabs>
          <w:tab w:val="right" w:leader="dot" w:pos="8493"/>
        </w:tabs>
        <w:rPr>
          <w:rFonts w:eastAsiaTheme="minorEastAsia"/>
          <w:noProof/>
          <w:lang w:eastAsia="es-ES"/>
        </w:rPr>
      </w:pPr>
      <w:r>
        <w:fldChar w:fldCharType="begin"/>
      </w:r>
      <w:r w:rsidR="00543AE3">
        <w:instrText xml:space="preserve"> TOC \h \z \c "Figura" </w:instrText>
      </w:r>
      <w:r>
        <w:fldChar w:fldCharType="separate"/>
      </w:r>
      <w:hyperlink w:anchor="_Toc289181300" w:history="1">
        <w:r w:rsidR="00543AE3" w:rsidRPr="000303F8">
          <w:rPr>
            <w:rStyle w:val="Hipervnculo"/>
            <w:noProof/>
          </w:rPr>
          <w:t>Figura 1</w:t>
        </w:r>
        <w:r w:rsidR="00543AE3" w:rsidRPr="000303F8">
          <w:rPr>
            <w:rStyle w:val="Hipervnculo"/>
            <w:noProof/>
          </w:rPr>
          <w:noBreakHyphen/>
          <w:t>1 Ejemplo título de Figura</w:t>
        </w:r>
        <w:r w:rsidR="00543A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3AE3">
          <w:rPr>
            <w:noProof/>
            <w:webHidden/>
          </w:rPr>
          <w:instrText xml:space="preserve"> PAGEREF _Toc289181300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752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43AE3" w:rsidRDefault="008830C0">
      <w:pPr>
        <w:pStyle w:val="Tabladeilustraciones"/>
        <w:tabs>
          <w:tab w:val="right" w:leader="dot" w:pos="8493"/>
        </w:tabs>
      </w:pPr>
      <w:hyperlink w:anchor="_Toc289181301" w:history="1">
        <w:r w:rsidR="00543AE3" w:rsidRPr="000303F8">
          <w:rPr>
            <w:rStyle w:val="Hipervnculo"/>
            <w:noProof/>
          </w:rPr>
          <w:t>Figura 2</w:t>
        </w:r>
        <w:r w:rsidR="00543AE3" w:rsidRPr="000303F8">
          <w:rPr>
            <w:rStyle w:val="Hipervnculo"/>
            <w:noProof/>
          </w:rPr>
          <w:noBreakHyphen/>
          <w:t>1 Otra Figura dentro del capítulo 2</w:t>
        </w:r>
        <w:r w:rsidR="00543AE3">
          <w:rPr>
            <w:noProof/>
            <w:webHidden/>
          </w:rPr>
          <w:tab/>
        </w:r>
        <w:r w:rsidR="00603101">
          <w:rPr>
            <w:noProof/>
            <w:webHidden/>
          </w:rPr>
          <w:fldChar w:fldCharType="begin"/>
        </w:r>
        <w:r w:rsidR="00543AE3">
          <w:rPr>
            <w:noProof/>
            <w:webHidden/>
          </w:rPr>
          <w:instrText xml:space="preserve"> PAGEREF _Toc289181301 \h </w:instrText>
        </w:r>
        <w:r w:rsidR="00603101">
          <w:rPr>
            <w:noProof/>
            <w:webHidden/>
          </w:rPr>
        </w:r>
        <w:r w:rsidR="00603101">
          <w:rPr>
            <w:noProof/>
            <w:webHidden/>
          </w:rPr>
          <w:fldChar w:fldCharType="separate"/>
        </w:r>
        <w:r w:rsidR="00B17520">
          <w:rPr>
            <w:noProof/>
            <w:webHidden/>
          </w:rPr>
          <w:t>2</w:t>
        </w:r>
        <w:r w:rsidR="00603101">
          <w:rPr>
            <w:noProof/>
            <w:webHidden/>
          </w:rPr>
          <w:fldChar w:fldCharType="end"/>
        </w:r>
      </w:hyperlink>
    </w:p>
    <w:p w:rsidR="0045291D" w:rsidRDefault="0045291D" w:rsidP="0045291D"/>
    <w:p w:rsidR="0045291D" w:rsidRDefault="0045291D" w:rsidP="0045291D"/>
    <w:p w:rsidR="001132E5" w:rsidRDefault="001132E5" w:rsidP="00543AE3">
      <w:pPr>
        <w:pStyle w:val="TtuloResumen-ndice-Bibliografa"/>
        <w:rPr>
          <w:noProof/>
          <w:lang w:eastAsia="es-ES"/>
        </w:rPr>
        <w:sectPr w:rsidR="001132E5" w:rsidSect="006E1DA6">
          <w:footerReference w:type="default" r:id="rId11"/>
          <w:type w:val="oddPage"/>
          <w:pgSz w:w="11906" w:h="16838"/>
          <w:pgMar w:top="1701" w:right="1418" w:bottom="1701" w:left="1985" w:header="709" w:footer="709" w:gutter="0"/>
          <w:pgNumType w:fmt="lowerRoman"/>
          <w:cols w:space="708"/>
          <w:docGrid w:linePitch="360"/>
        </w:sectPr>
      </w:pPr>
    </w:p>
    <w:p w:rsidR="00543AE3" w:rsidRDefault="00543AE3" w:rsidP="00543AE3">
      <w:pPr>
        <w:pStyle w:val="TtuloResumen-ndice-Bibliografa"/>
        <w:rPr>
          <w:noProof/>
          <w:lang w:eastAsia="es-ES"/>
        </w:rPr>
      </w:pPr>
      <w:r>
        <w:rPr>
          <w:noProof/>
          <w:lang w:eastAsia="es-ES"/>
        </w:rPr>
        <w:lastRenderedPageBreak/>
        <w:t xml:space="preserve">Índice </w:t>
      </w:r>
      <w:r w:rsidR="00A6136B">
        <w:rPr>
          <w:noProof/>
          <w:lang w:eastAsia="es-ES"/>
        </w:rPr>
        <w:t xml:space="preserve">de </w:t>
      </w:r>
      <w:r>
        <w:rPr>
          <w:noProof/>
          <w:lang w:eastAsia="es-ES"/>
        </w:rPr>
        <w:t>Tablas</w:t>
      </w:r>
    </w:p>
    <w:p w:rsidR="00543AE3" w:rsidRDefault="00603101" w:rsidP="00DE449E">
      <w:pPr>
        <w:ind w:firstLine="0"/>
      </w:pPr>
      <w:r>
        <w:fldChar w:fldCharType="end"/>
      </w:r>
    </w:p>
    <w:p w:rsidR="00543AE3" w:rsidRDefault="00603101">
      <w:pPr>
        <w:pStyle w:val="Tabladeilustraciones"/>
        <w:tabs>
          <w:tab w:val="right" w:leader="dot" w:pos="8493"/>
        </w:tabs>
        <w:rPr>
          <w:rFonts w:eastAsiaTheme="minorEastAsia"/>
          <w:noProof/>
          <w:lang w:eastAsia="es-ES"/>
        </w:rPr>
      </w:pPr>
      <w:r>
        <w:fldChar w:fldCharType="begin"/>
      </w:r>
      <w:r w:rsidR="00543AE3">
        <w:instrText xml:space="preserve"> TOC \h \z \c "Tabla" </w:instrText>
      </w:r>
      <w:r>
        <w:fldChar w:fldCharType="separate"/>
      </w:r>
      <w:hyperlink w:anchor="_Toc289181372" w:history="1">
        <w:r w:rsidR="00543AE3" w:rsidRPr="00A223B3">
          <w:rPr>
            <w:rStyle w:val="Hipervnculo"/>
            <w:noProof/>
          </w:rPr>
          <w:t>Tabla 1</w:t>
        </w:r>
        <w:r w:rsidR="00543AE3" w:rsidRPr="00A223B3">
          <w:rPr>
            <w:rStyle w:val="Hipervnculo"/>
            <w:noProof/>
          </w:rPr>
          <w:noBreakHyphen/>
          <w:t>1 Ejemplo tabla</w:t>
        </w:r>
        <w:r w:rsidR="00543A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3AE3">
          <w:rPr>
            <w:noProof/>
            <w:webHidden/>
          </w:rPr>
          <w:instrText xml:space="preserve"> PAGEREF _Toc289181372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752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3197B" w:rsidRPr="00F3197B" w:rsidRDefault="00603101" w:rsidP="00F3197B">
      <w:pPr>
        <w:ind w:firstLine="0"/>
        <w:sectPr w:rsidR="00F3197B" w:rsidRPr="00F3197B" w:rsidSect="006E1DA6">
          <w:footerReference w:type="default" r:id="rId12"/>
          <w:type w:val="oddPage"/>
          <w:pgSz w:w="11906" w:h="16838"/>
          <w:pgMar w:top="1701" w:right="1418" w:bottom="1701" w:left="1985" w:header="709" w:footer="709" w:gutter="0"/>
          <w:pgNumType w:fmt="lowerRoman"/>
          <w:cols w:space="708"/>
          <w:docGrid w:linePitch="360"/>
        </w:sectPr>
      </w:pPr>
      <w:r>
        <w:fldChar w:fldCharType="end"/>
      </w:r>
    </w:p>
    <w:p w:rsidR="00C75249" w:rsidRDefault="00982AEC" w:rsidP="00C05DAE">
      <w:pPr>
        <w:pStyle w:val="Ttulo1"/>
      </w:pPr>
      <w:bookmarkStart w:id="0" w:name="_Toc289095205"/>
      <w:r>
        <w:lastRenderedPageBreak/>
        <w:t>Título</w:t>
      </w:r>
      <w:r w:rsidR="003F1435">
        <w:t xml:space="preserve"> 1: Título</w:t>
      </w:r>
      <w:r>
        <w:t xml:space="preserve"> de cada capítulo de la memoria</w:t>
      </w:r>
      <w:bookmarkEnd w:id="0"/>
    </w:p>
    <w:p w:rsidR="004C4690" w:rsidRPr="004C4690" w:rsidRDefault="00782724" w:rsidP="004C4690">
      <w:r>
        <w:t>“</w:t>
      </w:r>
      <w:r w:rsidR="004C4690">
        <w:t>Normal</w:t>
      </w:r>
      <w:r>
        <w:t>”</w:t>
      </w:r>
      <w:r w:rsidR="00982AEC">
        <w:t xml:space="preserve"> deber ser el estilo que se debe usar para el texto del documento que no sean títulos, código fue</w:t>
      </w:r>
      <w:r w:rsidR="00DE449E">
        <w:t xml:space="preserve">nte, título de tablas o figuras, </w:t>
      </w:r>
      <w:r w:rsidR="00982AEC">
        <w:t>o referencia bibliográfica</w:t>
      </w:r>
    </w:p>
    <w:p w:rsidR="00C05DAE" w:rsidRDefault="004C4690" w:rsidP="004A708B">
      <w:pPr>
        <w:pStyle w:val="Ttulo2"/>
      </w:pPr>
      <w:bookmarkStart w:id="1" w:name="_Toc289036640"/>
      <w:bookmarkStart w:id="2" w:name="_Toc289095206"/>
      <w:r>
        <w:t xml:space="preserve">Título </w:t>
      </w:r>
      <w:r w:rsidR="00C05DAE">
        <w:t>2</w:t>
      </w:r>
      <w:bookmarkEnd w:id="1"/>
      <w:r w:rsidR="00982AEC">
        <w:t>. Título de primer nivel de cada capítulo</w:t>
      </w:r>
      <w:bookmarkEnd w:id="2"/>
    </w:p>
    <w:p w:rsidR="00982AEC" w:rsidRPr="00982AEC" w:rsidRDefault="00910909" w:rsidP="00982AEC">
      <w:r>
        <w:t>Texto de</w:t>
      </w:r>
      <w:r w:rsidR="00982AEC">
        <w:t xml:space="preserve"> cada apartado principal de cada capítulo.</w:t>
      </w:r>
    </w:p>
    <w:p w:rsidR="004A708B" w:rsidRPr="004A708B" w:rsidRDefault="004A708B" w:rsidP="004A708B">
      <w:pPr>
        <w:pStyle w:val="Ttulo3"/>
      </w:pPr>
      <w:bookmarkStart w:id="3" w:name="_Toc289036641"/>
      <w:bookmarkStart w:id="4" w:name="_Toc289095207"/>
      <w:r>
        <w:t>Titulo 3</w:t>
      </w:r>
      <w:bookmarkEnd w:id="3"/>
      <w:r w:rsidR="00982AEC">
        <w:t>. Título de segundo nivel de cada capítulo</w:t>
      </w:r>
      <w:bookmarkEnd w:id="4"/>
    </w:p>
    <w:p w:rsidR="004A708B" w:rsidRDefault="00982AEC" w:rsidP="00982AEC">
      <w:pPr>
        <w:pStyle w:val="Ttulo2"/>
      </w:pPr>
      <w:bookmarkStart w:id="5" w:name="_Toc289095208"/>
      <w:r>
        <w:t>Segundo Título 2.</w:t>
      </w:r>
      <w:bookmarkEnd w:id="5"/>
    </w:p>
    <w:p w:rsidR="004A708B" w:rsidRPr="004A708B" w:rsidRDefault="00982AEC" w:rsidP="004A708B">
      <w:pPr>
        <w:pStyle w:val="Ttulo3"/>
      </w:pPr>
      <w:bookmarkStart w:id="6" w:name="_Toc289095209"/>
      <w:r>
        <w:t>Primer título tres del segundo título 2</w:t>
      </w:r>
      <w:bookmarkEnd w:id="6"/>
    </w:p>
    <w:p w:rsidR="00372BB7" w:rsidRDefault="00982AEC" w:rsidP="00982AEC">
      <w:pPr>
        <w:ind w:left="284" w:firstLine="0"/>
      </w:pPr>
      <w:r>
        <w:t>Normal</w:t>
      </w:r>
    </w:p>
    <w:p w:rsidR="00191F33" w:rsidRDefault="00191F33" w:rsidP="005E7A70">
      <w:pPr>
        <w:pStyle w:val="Codigofuente"/>
      </w:pPr>
    </w:p>
    <w:p w:rsidR="00EC6E4F" w:rsidRPr="00EC6E4F" w:rsidRDefault="00191F33" w:rsidP="00191F33">
      <w:pPr>
        <w:pStyle w:val="Codigofuente"/>
      </w:pPr>
      <w:r>
        <w:t xml:space="preserve">Formato especial para </w:t>
      </w:r>
      <w:r w:rsidR="005E7A70">
        <w:t>Código fuente</w:t>
      </w:r>
      <w:bookmarkStart w:id="7" w:name="_Toc289036647"/>
      <w:bookmarkEnd w:id="7"/>
    </w:p>
    <w:p w:rsidR="006C17EE" w:rsidRDefault="006C17EE">
      <w:pPr>
        <w:spacing w:after="200" w:line="276" w:lineRule="auto"/>
        <w:ind w:firstLine="0"/>
      </w:pPr>
    </w:p>
    <w:p w:rsidR="004A708B" w:rsidRDefault="00AA2B88" w:rsidP="00AA2B88">
      <w:pPr>
        <w:keepNext/>
        <w:spacing w:after="200" w:line="276" w:lineRule="auto"/>
        <w:ind w:firstLine="0"/>
        <w:jc w:val="center"/>
      </w:pPr>
      <w:r>
        <w:rPr>
          <w:noProof/>
          <w:lang w:eastAsia="es-ES"/>
        </w:rPr>
        <w:drawing>
          <wp:inline distT="0" distB="0" distL="0" distR="0">
            <wp:extent cx="4171950" cy="2314575"/>
            <wp:effectExtent l="19050" t="0" r="0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7760" t="17353" r="14991" b="11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CC0" w:rsidRDefault="004A708B" w:rsidP="00191F33">
      <w:pPr>
        <w:pStyle w:val="Descripcin"/>
      </w:pPr>
      <w:bookmarkStart w:id="8" w:name="_Toc289036853"/>
      <w:bookmarkStart w:id="9" w:name="_Toc289093391"/>
      <w:bookmarkStart w:id="10" w:name="_Toc289094817"/>
      <w:bookmarkStart w:id="11" w:name="_Toc289094833"/>
      <w:bookmarkStart w:id="12" w:name="_Toc289094889"/>
      <w:bookmarkStart w:id="13" w:name="_Toc289181300"/>
      <w:r>
        <w:t xml:space="preserve">Figura </w:t>
      </w:r>
      <w:r w:rsidR="008830C0">
        <w:rPr>
          <w:noProof/>
        </w:rPr>
        <w:fldChar w:fldCharType="begin"/>
      </w:r>
      <w:r w:rsidR="008830C0">
        <w:rPr>
          <w:noProof/>
        </w:rPr>
        <w:instrText xml:space="preserve"> STYLEREF 1 \s </w:instrText>
      </w:r>
      <w:r w:rsidR="008830C0">
        <w:rPr>
          <w:noProof/>
        </w:rPr>
        <w:fldChar w:fldCharType="separate"/>
      </w:r>
      <w:r w:rsidR="00B17520">
        <w:rPr>
          <w:noProof/>
        </w:rPr>
        <w:t>1</w:t>
      </w:r>
      <w:r w:rsidR="008830C0">
        <w:rPr>
          <w:noProof/>
        </w:rPr>
        <w:fldChar w:fldCharType="end"/>
      </w:r>
      <w:r w:rsidR="005149E6">
        <w:noBreakHyphen/>
      </w:r>
      <w:r w:rsidR="008830C0">
        <w:rPr>
          <w:noProof/>
        </w:rPr>
        <w:fldChar w:fldCharType="begin"/>
      </w:r>
      <w:r w:rsidR="008830C0">
        <w:rPr>
          <w:noProof/>
        </w:rPr>
        <w:instrText xml:space="preserve"> SEQ Figura \* ARABIC \s 1 </w:instrText>
      </w:r>
      <w:r w:rsidR="008830C0">
        <w:rPr>
          <w:noProof/>
        </w:rPr>
        <w:fldChar w:fldCharType="separate"/>
      </w:r>
      <w:r w:rsidR="00B17520">
        <w:rPr>
          <w:noProof/>
        </w:rPr>
        <w:t>1</w:t>
      </w:r>
      <w:r w:rsidR="008830C0">
        <w:rPr>
          <w:noProof/>
        </w:rPr>
        <w:fldChar w:fldCharType="end"/>
      </w:r>
      <w:r>
        <w:t xml:space="preserve"> Ejemplo</w:t>
      </w:r>
      <w:bookmarkEnd w:id="8"/>
      <w:r w:rsidR="00191F33">
        <w:t xml:space="preserve"> título de Figura</w:t>
      </w:r>
      <w:bookmarkEnd w:id="9"/>
      <w:bookmarkEnd w:id="10"/>
      <w:bookmarkEnd w:id="11"/>
      <w:bookmarkEnd w:id="12"/>
      <w:bookmarkEnd w:id="13"/>
    </w:p>
    <w:p w:rsidR="00760D4E" w:rsidRDefault="00191F33" w:rsidP="00B115B8">
      <w:r>
        <w:lastRenderedPageBreak/>
        <w:t xml:space="preserve">Las tablas y Figuras han de describirse  a través de la opción </w:t>
      </w:r>
      <w:r w:rsidR="00782724">
        <w:t>“</w:t>
      </w:r>
      <w:r>
        <w:t>Insertar Título</w:t>
      </w:r>
      <w:r w:rsidR="00782724">
        <w:t>”</w:t>
      </w:r>
      <w:r>
        <w:t>. El título de las figuras irá en la parte inferior y el de las tablas en la parte superior.</w:t>
      </w:r>
      <w:r w:rsidR="00760D4E">
        <w:t xml:space="preserve"> Las figuras y tablas se numeran automáticamente pero precedidas del número del capítulo al que pertenecen.</w:t>
      </w:r>
    </w:p>
    <w:p w:rsidR="00E828E9" w:rsidRDefault="00E828E9" w:rsidP="00E828E9">
      <w:pPr>
        <w:pStyle w:val="Descripcin"/>
        <w:keepNext/>
      </w:pPr>
      <w:bookmarkStart w:id="14" w:name="_Toc289093392"/>
      <w:bookmarkStart w:id="15" w:name="_Toc289094834"/>
      <w:bookmarkStart w:id="16" w:name="_Toc289094890"/>
      <w:bookmarkStart w:id="17" w:name="_Toc289181278"/>
      <w:bookmarkStart w:id="18" w:name="_Toc289181372"/>
      <w:r>
        <w:t xml:space="preserve">Tabla </w:t>
      </w:r>
      <w:r w:rsidR="008830C0">
        <w:rPr>
          <w:noProof/>
        </w:rPr>
        <w:fldChar w:fldCharType="begin"/>
      </w:r>
      <w:r w:rsidR="008830C0">
        <w:rPr>
          <w:noProof/>
        </w:rPr>
        <w:instrText xml:space="preserve"> STYLEREF 1 \s </w:instrText>
      </w:r>
      <w:r w:rsidR="008830C0">
        <w:rPr>
          <w:noProof/>
        </w:rPr>
        <w:fldChar w:fldCharType="separate"/>
      </w:r>
      <w:r w:rsidR="00B17520">
        <w:rPr>
          <w:noProof/>
        </w:rPr>
        <w:t>1</w:t>
      </w:r>
      <w:r w:rsidR="008830C0">
        <w:rPr>
          <w:noProof/>
        </w:rPr>
        <w:fldChar w:fldCharType="end"/>
      </w:r>
      <w:r>
        <w:noBreakHyphen/>
      </w:r>
      <w:r w:rsidR="008830C0">
        <w:rPr>
          <w:noProof/>
        </w:rPr>
        <w:fldChar w:fldCharType="begin"/>
      </w:r>
      <w:r w:rsidR="008830C0">
        <w:rPr>
          <w:noProof/>
        </w:rPr>
        <w:instrText xml:space="preserve"> SEQ Tabla \* ARABIC \s 1 </w:instrText>
      </w:r>
      <w:r w:rsidR="008830C0">
        <w:rPr>
          <w:noProof/>
        </w:rPr>
        <w:fldChar w:fldCharType="separate"/>
      </w:r>
      <w:r w:rsidR="00B17520">
        <w:rPr>
          <w:noProof/>
        </w:rPr>
        <w:t>1</w:t>
      </w:r>
      <w:r w:rsidR="008830C0">
        <w:rPr>
          <w:noProof/>
        </w:rPr>
        <w:fldChar w:fldCharType="end"/>
      </w:r>
      <w:r>
        <w:t xml:space="preserve"> Ejemplo tabla</w:t>
      </w:r>
      <w:bookmarkEnd w:id="14"/>
      <w:bookmarkEnd w:id="15"/>
      <w:bookmarkEnd w:id="16"/>
      <w:bookmarkEnd w:id="17"/>
      <w:bookmarkEnd w:id="18"/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696"/>
        <w:gridCol w:w="1696"/>
        <w:gridCol w:w="1697"/>
        <w:gridCol w:w="1697"/>
        <w:gridCol w:w="1697"/>
      </w:tblGrid>
      <w:tr w:rsidR="00E828E9" w:rsidTr="00315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E828E9" w:rsidRDefault="00E828E9">
            <w:pPr>
              <w:spacing w:after="200" w:line="276" w:lineRule="auto"/>
              <w:ind w:firstLine="0"/>
              <w:jc w:val="left"/>
            </w:pPr>
          </w:p>
        </w:tc>
        <w:tc>
          <w:tcPr>
            <w:tcW w:w="1728" w:type="dxa"/>
          </w:tcPr>
          <w:p w:rsidR="00E828E9" w:rsidRDefault="00E828E9">
            <w:pPr>
              <w:spacing w:after="200" w:line="276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9" w:type="dxa"/>
          </w:tcPr>
          <w:p w:rsidR="00E828E9" w:rsidRDefault="00E828E9">
            <w:pPr>
              <w:spacing w:after="200" w:line="276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9" w:type="dxa"/>
          </w:tcPr>
          <w:p w:rsidR="00E828E9" w:rsidRDefault="00E828E9">
            <w:pPr>
              <w:spacing w:after="200" w:line="276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9" w:type="dxa"/>
          </w:tcPr>
          <w:p w:rsidR="00E828E9" w:rsidRDefault="00E828E9">
            <w:pPr>
              <w:spacing w:after="200" w:line="276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28E9" w:rsidTr="00315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E828E9" w:rsidRDefault="00E828E9">
            <w:pPr>
              <w:spacing w:after="200" w:line="276" w:lineRule="auto"/>
              <w:ind w:firstLine="0"/>
              <w:jc w:val="left"/>
            </w:pPr>
          </w:p>
        </w:tc>
        <w:tc>
          <w:tcPr>
            <w:tcW w:w="1728" w:type="dxa"/>
          </w:tcPr>
          <w:p w:rsidR="00E828E9" w:rsidRDefault="00E828E9">
            <w:pPr>
              <w:spacing w:after="200" w:line="276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9" w:type="dxa"/>
          </w:tcPr>
          <w:p w:rsidR="00E828E9" w:rsidRDefault="00E828E9">
            <w:pPr>
              <w:spacing w:after="200" w:line="276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9" w:type="dxa"/>
          </w:tcPr>
          <w:p w:rsidR="00E828E9" w:rsidRDefault="00E828E9">
            <w:pPr>
              <w:spacing w:after="200" w:line="276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9" w:type="dxa"/>
          </w:tcPr>
          <w:p w:rsidR="00E828E9" w:rsidRDefault="00E828E9">
            <w:pPr>
              <w:spacing w:after="200" w:line="276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5F34" w:rsidTr="00315F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315F34" w:rsidRDefault="00315F34">
            <w:pPr>
              <w:spacing w:after="200" w:line="276" w:lineRule="auto"/>
              <w:ind w:firstLine="0"/>
              <w:jc w:val="left"/>
            </w:pPr>
          </w:p>
        </w:tc>
        <w:tc>
          <w:tcPr>
            <w:tcW w:w="1728" w:type="dxa"/>
          </w:tcPr>
          <w:p w:rsidR="00315F34" w:rsidRDefault="00315F34">
            <w:pPr>
              <w:spacing w:after="200" w:line="276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29" w:type="dxa"/>
          </w:tcPr>
          <w:p w:rsidR="00315F34" w:rsidRDefault="00315F34">
            <w:pPr>
              <w:spacing w:after="200" w:line="276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29" w:type="dxa"/>
          </w:tcPr>
          <w:p w:rsidR="00315F34" w:rsidRDefault="00315F34">
            <w:pPr>
              <w:spacing w:after="200" w:line="276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29" w:type="dxa"/>
          </w:tcPr>
          <w:p w:rsidR="00315F34" w:rsidRDefault="00315F34">
            <w:pPr>
              <w:spacing w:after="200" w:line="276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15F34" w:rsidTr="00315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315F34" w:rsidRDefault="00315F34">
            <w:pPr>
              <w:spacing w:after="200" w:line="276" w:lineRule="auto"/>
              <w:ind w:firstLine="0"/>
              <w:jc w:val="left"/>
            </w:pPr>
          </w:p>
        </w:tc>
        <w:tc>
          <w:tcPr>
            <w:tcW w:w="1728" w:type="dxa"/>
          </w:tcPr>
          <w:p w:rsidR="00315F34" w:rsidRDefault="00315F34">
            <w:pPr>
              <w:spacing w:after="200" w:line="276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9" w:type="dxa"/>
          </w:tcPr>
          <w:p w:rsidR="00315F34" w:rsidRDefault="00315F34">
            <w:pPr>
              <w:spacing w:after="200" w:line="276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9" w:type="dxa"/>
          </w:tcPr>
          <w:p w:rsidR="00315F34" w:rsidRDefault="00315F34">
            <w:pPr>
              <w:spacing w:after="200" w:line="276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9" w:type="dxa"/>
          </w:tcPr>
          <w:p w:rsidR="00315F34" w:rsidRDefault="00315F34">
            <w:pPr>
              <w:spacing w:after="200" w:line="276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828E9" w:rsidRDefault="00E828E9">
      <w:pPr>
        <w:spacing w:after="200" w:line="276" w:lineRule="auto"/>
        <w:ind w:firstLine="0"/>
        <w:jc w:val="left"/>
      </w:pPr>
      <w:r>
        <w:br w:type="page"/>
      </w:r>
    </w:p>
    <w:p w:rsidR="00E828E9" w:rsidRDefault="00E828E9" w:rsidP="00B115B8"/>
    <w:p w:rsidR="001F4987" w:rsidRPr="00760D4E" w:rsidRDefault="00760D4E" w:rsidP="00760D4E">
      <w:r w:rsidRPr="00760D4E">
        <w:t>Ejemp</w:t>
      </w:r>
      <w:r>
        <w:t>lo de inserción de referencias bibliográficas</w:t>
      </w:r>
      <w:sdt>
        <w:sdtPr>
          <w:id w:val="4821336"/>
          <w:citation/>
        </w:sdtPr>
        <w:sdtEndPr/>
        <w:sdtContent>
          <w:r w:rsidR="008830C0">
            <w:rPr>
              <w:noProof/>
            </w:rPr>
            <w:fldChar w:fldCharType="begin"/>
          </w:r>
          <w:r w:rsidR="008830C0">
            <w:rPr>
              <w:noProof/>
            </w:rPr>
            <w:instrText xml:space="preserve"> CITATION lib34 \l 3082  </w:instrText>
          </w:r>
          <w:r w:rsidR="008830C0">
            <w:rPr>
              <w:noProof/>
            </w:rPr>
            <w:fldChar w:fldCharType="separate"/>
          </w:r>
          <w:r w:rsidR="005534E8">
            <w:rPr>
              <w:noProof/>
            </w:rPr>
            <w:t xml:space="preserve"> (1)</w:t>
          </w:r>
          <w:r w:rsidR="008830C0">
            <w:rPr>
              <w:noProof/>
            </w:rPr>
            <w:fldChar w:fldCharType="end"/>
          </w:r>
        </w:sdtContent>
      </w:sdt>
      <w:r>
        <w:t xml:space="preserve">. Más referencias </w:t>
      </w:r>
      <w:sdt>
        <w:sdtPr>
          <w:id w:val="4821337"/>
          <w:citation/>
        </w:sdtPr>
        <w:sdtEndPr/>
        <w:sdtContent>
          <w:r w:rsidR="008830C0">
            <w:rPr>
              <w:noProof/>
            </w:rPr>
            <w:fldChar w:fldCharType="begin"/>
          </w:r>
          <w:r w:rsidR="008830C0">
            <w:rPr>
              <w:noProof/>
            </w:rPr>
            <w:instrText xml:space="preserve"> CITATION w3c11 \l 3082  </w:instrText>
          </w:r>
          <w:r w:rsidR="008830C0">
            <w:rPr>
              <w:noProof/>
            </w:rPr>
            <w:fldChar w:fldCharType="separate"/>
          </w:r>
          <w:r w:rsidR="005534E8">
            <w:rPr>
              <w:noProof/>
            </w:rPr>
            <w:t>(2)</w:t>
          </w:r>
          <w:r w:rsidR="008830C0">
            <w:rPr>
              <w:noProof/>
            </w:rPr>
            <w:fldChar w:fldCharType="end"/>
          </w:r>
        </w:sdtContent>
      </w:sdt>
      <w:r>
        <w:t xml:space="preserve"> </w:t>
      </w:r>
      <w:sdt>
        <w:sdtPr>
          <w:id w:val="4821345"/>
          <w:citation/>
        </w:sdtPr>
        <w:sdtEndPr/>
        <w:sdtContent>
          <w:r w:rsidR="008830C0">
            <w:rPr>
              <w:noProof/>
            </w:rPr>
            <w:fldChar w:fldCharType="begin"/>
          </w:r>
          <w:r w:rsidR="008830C0">
            <w:rPr>
              <w:noProof/>
            </w:rPr>
            <w:instrText xml:space="preserve"> CITATION aut \l 3082  </w:instrText>
          </w:r>
          <w:r w:rsidR="008830C0">
            <w:rPr>
              <w:noProof/>
            </w:rPr>
            <w:fldChar w:fldCharType="separate"/>
          </w:r>
          <w:r w:rsidR="005534E8">
            <w:rPr>
              <w:noProof/>
            </w:rPr>
            <w:t>(3)</w:t>
          </w:r>
          <w:r w:rsidR="008830C0">
            <w:rPr>
              <w:noProof/>
            </w:rPr>
            <w:fldChar w:fldCharType="end"/>
          </w:r>
        </w:sdtContent>
      </w:sdt>
      <w:r>
        <w:t>.</w:t>
      </w:r>
    </w:p>
    <w:p w:rsidR="00760D4E" w:rsidRDefault="00DE449E" w:rsidP="00372BB7">
      <w:r>
        <w:t>Par</w:t>
      </w:r>
      <w:r w:rsidR="006C5660">
        <w:t xml:space="preserve">a insertar una referencia bibliográfica utilizar la opción </w:t>
      </w:r>
      <w:r w:rsidR="00782724">
        <w:t>“</w:t>
      </w:r>
      <w:r w:rsidR="006C5660">
        <w:t>Referencias / Insertar Cita</w:t>
      </w:r>
      <w:r w:rsidR="00782724">
        <w:t>”</w:t>
      </w:r>
      <w:r w:rsidR="006C5660">
        <w:t>. Como formato se ha utilizado el Estilo ISO 690- I, que identifica las referencias bibliográficas mediante números.</w:t>
      </w:r>
    </w:p>
    <w:p w:rsidR="000D6072" w:rsidRDefault="006C5660" w:rsidP="000D6072">
      <w:pPr>
        <w:sectPr w:rsidR="000D6072" w:rsidSect="00782724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type w:val="oddPage"/>
          <w:pgSz w:w="11906" w:h="16838"/>
          <w:pgMar w:top="1701" w:right="1418" w:bottom="1701" w:left="1985" w:header="709" w:footer="709" w:gutter="0"/>
          <w:pgNumType w:start="1"/>
          <w:cols w:space="708"/>
          <w:docGrid w:linePitch="360"/>
        </w:sectPr>
      </w:pPr>
      <w:r>
        <w:t xml:space="preserve">La sección de </w:t>
      </w:r>
      <w:r w:rsidR="00782724">
        <w:t>“</w:t>
      </w:r>
      <w:r>
        <w:t>Bibliografía</w:t>
      </w:r>
      <w:r w:rsidR="00782724">
        <w:t>”</w:t>
      </w:r>
      <w:r>
        <w:t xml:space="preserve"> se actualiza con las nuevas citas con la opción </w:t>
      </w:r>
      <w:r w:rsidR="00782724">
        <w:t>“</w:t>
      </w:r>
      <w:r>
        <w:t>Actualizar citas y Bibliografía</w:t>
      </w:r>
    </w:p>
    <w:p w:rsidR="00C75249" w:rsidRDefault="00405415" w:rsidP="004A708B">
      <w:pPr>
        <w:pStyle w:val="Ttulo1"/>
      </w:pPr>
      <w:bookmarkStart w:id="19" w:name="_Toc289036648"/>
      <w:bookmarkStart w:id="20" w:name="_Toc289095210"/>
      <w:bookmarkStart w:id="21" w:name="_GoBack"/>
      <w:bookmarkEnd w:id="21"/>
      <w:r>
        <w:lastRenderedPageBreak/>
        <w:t>Título capítulo</w:t>
      </w:r>
      <w:bookmarkEnd w:id="19"/>
      <w:r w:rsidR="00760D4E">
        <w:t xml:space="preserve"> segundo</w:t>
      </w:r>
      <w:bookmarkEnd w:id="20"/>
    </w:p>
    <w:p w:rsidR="00760D4E" w:rsidRPr="00760D4E" w:rsidRDefault="00760D4E" w:rsidP="00760D4E">
      <w:r>
        <w:t>Cada capítulo ha de empezar en una nueva sección y siempre en página impar (</w:t>
      </w:r>
      <w:r w:rsidR="00782724">
        <w:t>“</w:t>
      </w:r>
      <w:r>
        <w:t>Insertar salto sección página impar</w:t>
      </w:r>
      <w:r w:rsidR="00782724">
        <w:t>”</w:t>
      </w:r>
      <w:r>
        <w:t>), pero con el mismo formato en encabezados y pies de páginas. El encabezado de las  páginas impares debe llevar el título de cada capítulo.</w:t>
      </w:r>
    </w:p>
    <w:p w:rsidR="004A708B" w:rsidRDefault="00760D4E" w:rsidP="004A708B">
      <w:pPr>
        <w:pStyle w:val="Ttulo2"/>
      </w:pPr>
      <w:bookmarkStart w:id="22" w:name="_Toc289095211"/>
      <w:r>
        <w:t>Título 2 del capítulo 2</w:t>
      </w:r>
      <w:bookmarkEnd w:id="22"/>
    </w:p>
    <w:p w:rsidR="004A708B" w:rsidRDefault="00760D4E" w:rsidP="004A708B">
      <w:pPr>
        <w:pStyle w:val="Ttulo2"/>
      </w:pPr>
      <w:bookmarkStart w:id="23" w:name="_Toc289095212"/>
      <w:r>
        <w:t>Otro título 2 de capítulo 2</w:t>
      </w:r>
      <w:bookmarkEnd w:id="23"/>
    </w:p>
    <w:p w:rsidR="004A708B" w:rsidRDefault="00AA2B88" w:rsidP="00AA2B88">
      <w:pPr>
        <w:pStyle w:val="Ttulo2"/>
        <w:numPr>
          <w:ilvl w:val="0"/>
          <w:numId w:val="0"/>
        </w:numPr>
        <w:jc w:val="center"/>
      </w:pPr>
      <w:r>
        <w:rPr>
          <w:noProof/>
          <w:lang w:eastAsia="es-ES"/>
        </w:rPr>
        <w:drawing>
          <wp:inline distT="0" distB="0" distL="0" distR="0">
            <wp:extent cx="2457450" cy="1857375"/>
            <wp:effectExtent l="19050" t="0" r="0" b="0"/>
            <wp:docPr id="6" name="5 Imagen" descr="jav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415" w:rsidRDefault="004A708B" w:rsidP="00760D4E">
      <w:pPr>
        <w:pStyle w:val="Descripcin"/>
      </w:pPr>
      <w:bookmarkStart w:id="24" w:name="_Toc289036854"/>
      <w:bookmarkStart w:id="25" w:name="_Toc289093393"/>
      <w:bookmarkStart w:id="26" w:name="_Toc289094818"/>
      <w:bookmarkStart w:id="27" w:name="_Toc289094835"/>
      <w:bookmarkStart w:id="28" w:name="_Toc289094891"/>
      <w:bookmarkStart w:id="29" w:name="_Toc289181301"/>
      <w:r>
        <w:t xml:space="preserve">Figura </w:t>
      </w:r>
      <w:r w:rsidR="008830C0">
        <w:rPr>
          <w:noProof/>
        </w:rPr>
        <w:fldChar w:fldCharType="begin"/>
      </w:r>
      <w:r w:rsidR="008830C0">
        <w:rPr>
          <w:noProof/>
        </w:rPr>
        <w:instrText xml:space="preserve"> STYLEREF 1 \s </w:instrText>
      </w:r>
      <w:r w:rsidR="008830C0">
        <w:rPr>
          <w:noProof/>
        </w:rPr>
        <w:fldChar w:fldCharType="separate"/>
      </w:r>
      <w:r w:rsidR="00B17520">
        <w:rPr>
          <w:noProof/>
        </w:rPr>
        <w:t>2</w:t>
      </w:r>
      <w:r w:rsidR="008830C0">
        <w:rPr>
          <w:noProof/>
        </w:rPr>
        <w:fldChar w:fldCharType="end"/>
      </w:r>
      <w:r w:rsidR="005149E6">
        <w:noBreakHyphen/>
      </w:r>
      <w:r w:rsidR="008830C0">
        <w:rPr>
          <w:noProof/>
        </w:rPr>
        <w:fldChar w:fldCharType="begin"/>
      </w:r>
      <w:r w:rsidR="008830C0">
        <w:rPr>
          <w:noProof/>
        </w:rPr>
        <w:instrText xml:space="preserve"> SEQ Figura \* ARABIC \s 1 </w:instrText>
      </w:r>
      <w:r w:rsidR="008830C0">
        <w:rPr>
          <w:noProof/>
        </w:rPr>
        <w:fldChar w:fldCharType="separate"/>
      </w:r>
      <w:r w:rsidR="00B17520">
        <w:rPr>
          <w:noProof/>
        </w:rPr>
        <w:t>1</w:t>
      </w:r>
      <w:r w:rsidR="008830C0">
        <w:rPr>
          <w:noProof/>
        </w:rPr>
        <w:fldChar w:fldCharType="end"/>
      </w:r>
      <w:r>
        <w:t xml:space="preserve"> </w:t>
      </w:r>
      <w:bookmarkEnd w:id="24"/>
      <w:r w:rsidR="00DE449E">
        <w:t>Otra Figura dentro del cap</w:t>
      </w:r>
      <w:r w:rsidR="00760D4E">
        <w:t>ítulo 2</w:t>
      </w:r>
      <w:bookmarkEnd w:id="25"/>
      <w:bookmarkEnd w:id="26"/>
      <w:bookmarkEnd w:id="27"/>
      <w:bookmarkEnd w:id="28"/>
      <w:bookmarkEnd w:id="29"/>
      <w:r w:rsidR="00405415">
        <w:br w:type="page"/>
      </w:r>
    </w:p>
    <w:p w:rsidR="00E828E9" w:rsidRDefault="00760D4E" w:rsidP="00405415">
      <w:r>
        <w:lastRenderedPageBreak/>
        <w:t>O</w:t>
      </w:r>
      <w:r w:rsidR="00405415">
        <w:t>tra página capítulo 2.</w:t>
      </w:r>
      <w:r w:rsidR="00406E51">
        <w:t xml:space="preserve"> </w:t>
      </w:r>
    </w:p>
    <w:p w:rsidR="00E828E9" w:rsidRDefault="00E828E9">
      <w:pPr>
        <w:spacing w:after="200" w:line="276" w:lineRule="auto"/>
        <w:ind w:firstLine="0"/>
        <w:jc w:val="left"/>
      </w:pPr>
      <w:r>
        <w:br w:type="page"/>
      </w:r>
    </w:p>
    <w:p w:rsidR="00E828E9" w:rsidRDefault="00E828E9" w:rsidP="00405415">
      <w:r>
        <w:lastRenderedPageBreak/>
        <w:t>Página tercera del capítulo 2,</w:t>
      </w:r>
    </w:p>
    <w:p w:rsidR="00E828E9" w:rsidRDefault="00E828E9">
      <w:pPr>
        <w:spacing w:after="200" w:line="276" w:lineRule="auto"/>
        <w:ind w:firstLine="0"/>
        <w:jc w:val="left"/>
      </w:pPr>
      <w:r>
        <w:br w:type="page"/>
      </w:r>
    </w:p>
    <w:p w:rsidR="00E828E9" w:rsidRDefault="00E828E9" w:rsidP="00405415">
      <w:r>
        <w:lastRenderedPageBreak/>
        <w:t>Página cuarta</w:t>
      </w:r>
    </w:p>
    <w:p w:rsidR="00E828E9" w:rsidRDefault="00E828E9">
      <w:pPr>
        <w:spacing w:after="200" w:line="276" w:lineRule="auto"/>
        <w:ind w:firstLine="0"/>
        <w:jc w:val="left"/>
      </w:pPr>
      <w:r>
        <w:br w:type="page"/>
      </w:r>
    </w:p>
    <w:p w:rsidR="00EC6E4F" w:rsidRDefault="00E828E9" w:rsidP="00405415">
      <w:r>
        <w:lastRenderedPageBreak/>
        <w:t>Página 5 capítulo 2</w:t>
      </w:r>
    </w:p>
    <w:p w:rsidR="00E828E9" w:rsidRDefault="00E828E9">
      <w:pPr>
        <w:spacing w:after="200" w:line="276" w:lineRule="auto"/>
        <w:ind w:firstLine="0"/>
        <w:jc w:val="left"/>
      </w:pPr>
      <w:r>
        <w:br w:type="page"/>
      </w:r>
    </w:p>
    <w:p w:rsidR="004A708B" w:rsidRDefault="004A708B" w:rsidP="00405415">
      <w:pPr>
        <w:sectPr w:rsidR="004A708B" w:rsidSect="000D6072">
          <w:headerReference w:type="default" r:id="rId21"/>
          <w:type w:val="oddPage"/>
          <w:pgSz w:w="11906" w:h="16838"/>
          <w:pgMar w:top="1701" w:right="1418" w:bottom="1701" w:left="1985" w:header="709" w:footer="709" w:gutter="0"/>
          <w:cols w:space="708"/>
          <w:titlePg/>
          <w:docGrid w:linePitch="360"/>
        </w:sectPr>
      </w:pPr>
    </w:p>
    <w:sdt>
      <w:sdtPr>
        <w:rPr>
          <w:b w:val="0"/>
          <w:color w:val="auto"/>
          <w:sz w:val="22"/>
        </w:rPr>
        <w:id w:val="4821330"/>
        <w:docPartObj>
          <w:docPartGallery w:val="Bibliographies"/>
          <w:docPartUnique/>
        </w:docPartObj>
      </w:sdtPr>
      <w:sdtEndPr/>
      <w:sdtContent>
        <w:p w:rsidR="00060891" w:rsidRDefault="00060891" w:rsidP="00060891">
          <w:pPr>
            <w:pStyle w:val="TtuloResumen-ndice-Bibliografa"/>
          </w:pPr>
          <w:r w:rsidRPr="00060891">
            <w:rPr>
              <w:rStyle w:val="Ttulo2Car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:rsidR="005534E8" w:rsidRDefault="00603101" w:rsidP="005534E8">
              <w:pPr>
                <w:pStyle w:val="Bibliografa"/>
                <w:rPr>
                  <w:noProof/>
                </w:rPr>
              </w:pPr>
              <w:r>
                <w:fldChar w:fldCharType="begin"/>
              </w:r>
              <w:r w:rsidR="00060891">
                <w:instrText xml:space="preserve"> BIBLIOGRAPHY \l 3082 </w:instrText>
              </w:r>
              <w:r>
                <w:fldChar w:fldCharType="separate"/>
              </w:r>
              <w:r w:rsidR="005534E8">
                <w:rPr>
                  <w:noProof/>
                </w:rPr>
                <w:t xml:space="preserve">1. </w:t>
              </w:r>
              <w:r w:rsidR="005534E8">
                <w:rPr>
                  <w:b/>
                  <w:bCs/>
                  <w:noProof/>
                </w:rPr>
                <w:t>Apellido1 Apellido2, Nombre y Apellido1 Apellido2, Nombre.</w:t>
              </w:r>
              <w:r w:rsidR="005534E8">
                <w:rPr>
                  <w:noProof/>
                </w:rPr>
                <w:t xml:space="preserve"> </w:t>
              </w:r>
              <w:r w:rsidR="005534E8">
                <w:rPr>
                  <w:i/>
                  <w:iCs/>
                  <w:noProof/>
                </w:rPr>
                <w:t xml:space="preserve">Título del libro. </w:t>
              </w:r>
              <w:r w:rsidR="007126DF">
                <w:rPr>
                  <w:noProof/>
                </w:rPr>
                <w:t xml:space="preserve">Ciudad </w:t>
              </w:r>
              <w:r w:rsidR="005534E8">
                <w:rPr>
                  <w:noProof/>
                </w:rPr>
                <w:t>: Editorial, 2011.</w:t>
              </w:r>
            </w:p>
            <w:p w:rsidR="005534E8" w:rsidRDefault="005534E8" w:rsidP="005534E8">
              <w:pPr>
                <w:pStyle w:val="Bibliografa"/>
                <w:rPr>
                  <w:noProof/>
                </w:rPr>
              </w:pPr>
              <w:r>
                <w:rPr>
                  <w:noProof/>
                </w:rPr>
                <w:t>2. Universidad Pontificia de Salamanca. [En línea] http://www.upsa.es.</w:t>
              </w:r>
            </w:p>
            <w:p w:rsidR="005534E8" w:rsidRDefault="005534E8" w:rsidP="005534E8">
              <w:pPr>
                <w:pStyle w:val="Bibliografa"/>
                <w:rPr>
                  <w:noProof/>
                </w:rPr>
              </w:pPr>
              <w:r>
                <w:rPr>
                  <w:noProof/>
                </w:rPr>
                <w:t xml:space="preserve">3. </w:t>
              </w:r>
              <w:r>
                <w:rPr>
                  <w:i/>
                  <w:iCs/>
                  <w:noProof/>
                </w:rPr>
                <w:t xml:space="preserve">Título del articulo. </w:t>
              </w:r>
              <w:r>
                <w:rPr>
                  <w:b/>
                  <w:bCs/>
                  <w:noProof/>
                </w:rPr>
                <w:t>Apellido1 Apellido2, Nombre.</w:t>
              </w:r>
              <w:r w:rsidR="007126DF">
                <w:rPr>
                  <w:noProof/>
                </w:rPr>
                <w:t xml:space="preserve"> Número, Ciudad </w:t>
              </w:r>
              <w:r>
                <w:rPr>
                  <w:noProof/>
                </w:rPr>
                <w:t>: Editorial, 2011, Nombre de la revista, Vol. Volumen.</w:t>
              </w:r>
            </w:p>
            <w:p w:rsidR="001F4987" w:rsidRPr="00C75249" w:rsidRDefault="00603101" w:rsidP="005534E8">
              <w:r>
                <w:fldChar w:fldCharType="end"/>
              </w:r>
            </w:p>
          </w:sdtContent>
        </w:sdt>
      </w:sdtContent>
    </w:sdt>
    <w:sectPr w:rsidR="001F4987" w:rsidRPr="00C75249" w:rsidSect="00405415">
      <w:type w:val="oddPage"/>
      <w:pgSz w:w="11906" w:h="16838"/>
      <w:pgMar w:top="1701" w:right="1418" w:bottom="1701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30C0" w:rsidRDefault="008830C0" w:rsidP="004C4690">
      <w:pPr>
        <w:spacing w:after="0"/>
      </w:pPr>
      <w:r>
        <w:separator/>
      </w:r>
    </w:p>
  </w:endnote>
  <w:endnote w:type="continuationSeparator" w:id="0">
    <w:p w:rsidR="008830C0" w:rsidRDefault="008830C0" w:rsidP="004C46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7923447"/>
      <w:docPartObj>
        <w:docPartGallery w:val="Page Numbers (Bottom of Page)"/>
        <w:docPartUnique/>
      </w:docPartObj>
    </w:sdtPr>
    <w:sdtEndPr/>
    <w:sdtContent>
      <w:p w:rsidR="00B83BEA" w:rsidRDefault="008830C0">
        <w:pPr>
          <w:pStyle w:val="Piedepgina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E76EC4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B83BEA" w:rsidRDefault="00B83BE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7923368"/>
      <w:docPartObj>
        <w:docPartGallery w:val="Page Numbers (Bottom of Page)"/>
        <w:docPartUnique/>
      </w:docPartObj>
    </w:sdtPr>
    <w:sdtEndPr/>
    <w:sdtContent>
      <w:p w:rsidR="00B83BEA" w:rsidRDefault="008830C0">
        <w:pPr>
          <w:pStyle w:val="Piedepgina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E76EC4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:rsidR="00B83BEA" w:rsidRDefault="00B83BE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7923384"/>
      <w:docPartObj>
        <w:docPartGallery w:val="Page Numbers (Bottom of Page)"/>
        <w:docPartUnique/>
      </w:docPartObj>
    </w:sdtPr>
    <w:sdtEndPr/>
    <w:sdtContent>
      <w:p w:rsidR="00B83BEA" w:rsidRDefault="008830C0">
        <w:pPr>
          <w:pStyle w:val="Piedepgina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E76EC4">
          <w:rPr>
            <w:noProof/>
          </w:rPr>
          <w:t>v</w:t>
        </w:r>
        <w:r>
          <w:rPr>
            <w:noProof/>
          </w:rPr>
          <w:fldChar w:fldCharType="end"/>
        </w:r>
      </w:p>
    </w:sdtContent>
  </w:sdt>
  <w:p w:rsidR="00B83BEA" w:rsidRDefault="00B83BEA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7923306"/>
      <w:docPartObj>
        <w:docPartGallery w:val="Page Numbers (Bottom of Page)"/>
        <w:docPartUnique/>
      </w:docPartObj>
    </w:sdtPr>
    <w:sdtEndPr/>
    <w:sdtContent>
      <w:p w:rsidR="00B83BEA" w:rsidRDefault="008830C0">
        <w:pPr>
          <w:pStyle w:val="Piedepgina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E76EC4">
          <w:rPr>
            <w:noProof/>
          </w:rPr>
          <w:t>vii</w:t>
        </w:r>
        <w:r>
          <w:rPr>
            <w:noProof/>
          </w:rPr>
          <w:fldChar w:fldCharType="end"/>
        </w:r>
      </w:p>
    </w:sdtContent>
  </w:sdt>
  <w:p w:rsidR="00B83BEA" w:rsidRDefault="00B83BEA">
    <w:pPr>
      <w:pStyle w:val="Piedepgin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7923287"/>
      <w:docPartObj>
        <w:docPartGallery w:val="Page Numbers (Bottom of Page)"/>
        <w:docPartUnique/>
      </w:docPartObj>
    </w:sdtPr>
    <w:sdtEndPr/>
    <w:sdtContent>
      <w:p w:rsidR="00B83BEA" w:rsidRDefault="008830C0">
        <w:pPr>
          <w:pStyle w:val="Piedepgina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E76EC4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B83BEA" w:rsidRDefault="00B83BEA">
    <w:pPr>
      <w:pStyle w:val="Piedepgina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7923288"/>
      <w:docPartObj>
        <w:docPartGallery w:val="Page Numbers (Bottom of Page)"/>
        <w:docPartUnique/>
      </w:docPartObj>
    </w:sdtPr>
    <w:sdtEndPr/>
    <w:sdtContent>
      <w:p w:rsidR="00B83BEA" w:rsidRDefault="008830C0">
        <w:pPr>
          <w:pStyle w:val="Piedepgina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E76EC4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B83BEA" w:rsidRDefault="00B83BEA">
    <w:pPr>
      <w:pStyle w:val="Piedepgina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7923289"/>
      <w:docPartObj>
        <w:docPartGallery w:val="Page Numbers (Bottom of Page)"/>
        <w:docPartUnique/>
      </w:docPartObj>
    </w:sdtPr>
    <w:sdtEndPr/>
    <w:sdtContent>
      <w:p w:rsidR="00B83BEA" w:rsidRDefault="008830C0">
        <w:pPr>
          <w:pStyle w:val="Piedepgina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E76EC4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B83BEA" w:rsidRDefault="00B83BE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30C0" w:rsidRDefault="008830C0" w:rsidP="004C4690">
      <w:pPr>
        <w:spacing w:after="0"/>
      </w:pPr>
      <w:r>
        <w:separator/>
      </w:r>
    </w:p>
  </w:footnote>
  <w:footnote w:type="continuationSeparator" w:id="0">
    <w:p w:rsidR="008830C0" w:rsidRDefault="008830C0" w:rsidP="004C469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3BEA" w:rsidRDefault="00B83BEA" w:rsidP="00DE449E">
    <w:pPr>
      <w:pStyle w:val="Encabezado"/>
      <w:pBdr>
        <w:bottom w:val="single" w:sz="4" w:space="1" w:color="auto"/>
      </w:pBdr>
      <w:ind w:firstLine="0"/>
    </w:pPr>
    <w:r>
      <w:t>Título trabajo Fin de grado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3BEA" w:rsidRDefault="00B83BEA" w:rsidP="00E828E9">
    <w:pPr>
      <w:pStyle w:val="Encabezado"/>
      <w:pBdr>
        <w:bottom w:val="single" w:sz="4" w:space="1" w:color="auto"/>
      </w:pBdr>
      <w:ind w:firstLine="0"/>
      <w:jc w:val="right"/>
    </w:pPr>
    <w:r>
      <w:t>Título Capítulo actual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3BEA" w:rsidRDefault="00B83BEA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3BEA" w:rsidRDefault="00B83BEA" w:rsidP="00E828E9">
    <w:pPr>
      <w:pStyle w:val="Encabezado"/>
      <w:pBdr>
        <w:bottom w:val="single" w:sz="4" w:space="1" w:color="auto"/>
      </w:pBdr>
      <w:ind w:firstLine="0"/>
      <w:jc w:val="right"/>
    </w:pPr>
    <w:r>
      <w:t>Título Capítulo actual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7157B"/>
    <w:multiLevelType w:val="multilevel"/>
    <w:tmpl w:val="A3F0BEB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387E7C9C"/>
    <w:multiLevelType w:val="hybridMultilevel"/>
    <w:tmpl w:val="818663F2"/>
    <w:lvl w:ilvl="0" w:tplc="8056E002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94007D"/>
    <w:multiLevelType w:val="hybridMultilevel"/>
    <w:tmpl w:val="0E9A86F0"/>
    <w:lvl w:ilvl="0" w:tplc="350210FC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2C194F"/>
    <w:multiLevelType w:val="multilevel"/>
    <w:tmpl w:val="631A690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56ED1600"/>
    <w:multiLevelType w:val="hybridMultilevel"/>
    <w:tmpl w:val="8946E33C"/>
    <w:lvl w:ilvl="0" w:tplc="22D0D018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231364"/>
    <w:multiLevelType w:val="multilevel"/>
    <w:tmpl w:val="1F5C620E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C3D5890"/>
    <w:multiLevelType w:val="multilevel"/>
    <w:tmpl w:val="84FE91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6F5A2EC7"/>
    <w:multiLevelType w:val="hybridMultilevel"/>
    <w:tmpl w:val="819CAB9C"/>
    <w:lvl w:ilvl="0" w:tplc="DE6C7A80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A87C4C"/>
    <w:multiLevelType w:val="hybridMultilevel"/>
    <w:tmpl w:val="DC4CDFAA"/>
    <w:lvl w:ilvl="0" w:tplc="F8A0D2F2">
      <w:start w:val="1"/>
      <w:numFmt w:val="decimal"/>
      <w:pStyle w:val="ReferenciaBibliogrfica"/>
      <w:lvlText w:val="[%1]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8"/>
  </w:num>
  <w:num w:numId="5">
    <w:abstractNumId w:val="6"/>
  </w:num>
  <w:num w:numId="6">
    <w:abstractNumId w:val="7"/>
  </w:num>
  <w:num w:numId="7">
    <w:abstractNumId w:val="5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attachedTemplate r:id="rId1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520"/>
    <w:rsid w:val="00013D72"/>
    <w:rsid w:val="00014DBE"/>
    <w:rsid w:val="00024A43"/>
    <w:rsid w:val="00060891"/>
    <w:rsid w:val="000D6072"/>
    <w:rsid w:val="001132E5"/>
    <w:rsid w:val="00152DD7"/>
    <w:rsid w:val="00157BA1"/>
    <w:rsid w:val="00184111"/>
    <w:rsid w:val="00191F33"/>
    <w:rsid w:val="001F4987"/>
    <w:rsid w:val="00276C07"/>
    <w:rsid w:val="00315F34"/>
    <w:rsid w:val="003370D9"/>
    <w:rsid w:val="00364FC4"/>
    <w:rsid w:val="00372BB7"/>
    <w:rsid w:val="003F1435"/>
    <w:rsid w:val="00405415"/>
    <w:rsid w:val="00406E51"/>
    <w:rsid w:val="0043359F"/>
    <w:rsid w:val="0045291D"/>
    <w:rsid w:val="004A708B"/>
    <w:rsid w:val="004C4690"/>
    <w:rsid w:val="004E256A"/>
    <w:rsid w:val="004E7751"/>
    <w:rsid w:val="005149E6"/>
    <w:rsid w:val="00543AE3"/>
    <w:rsid w:val="005534E8"/>
    <w:rsid w:val="00595F63"/>
    <w:rsid w:val="005A60C8"/>
    <w:rsid w:val="005D1167"/>
    <w:rsid w:val="005E2130"/>
    <w:rsid w:val="005E4319"/>
    <w:rsid w:val="005E7A70"/>
    <w:rsid w:val="00603101"/>
    <w:rsid w:val="006104E2"/>
    <w:rsid w:val="0061468B"/>
    <w:rsid w:val="00643376"/>
    <w:rsid w:val="00660A87"/>
    <w:rsid w:val="006C17EE"/>
    <w:rsid w:val="006C5660"/>
    <w:rsid w:val="006E1DA6"/>
    <w:rsid w:val="007126DF"/>
    <w:rsid w:val="00760D4E"/>
    <w:rsid w:val="00782724"/>
    <w:rsid w:val="007B1A22"/>
    <w:rsid w:val="007D4C05"/>
    <w:rsid w:val="007D4C3E"/>
    <w:rsid w:val="008126A0"/>
    <w:rsid w:val="00866CDA"/>
    <w:rsid w:val="008830C0"/>
    <w:rsid w:val="008A6086"/>
    <w:rsid w:val="008D28EA"/>
    <w:rsid w:val="008E66CE"/>
    <w:rsid w:val="008E7D7B"/>
    <w:rsid w:val="00910909"/>
    <w:rsid w:val="00910D31"/>
    <w:rsid w:val="00940B6C"/>
    <w:rsid w:val="00982AEC"/>
    <w:rsid w:val="009A33E9"/>
    <w:rsid w:val="009C7A36"/>
    <w:rsid w:val="009D6EF2"/>
    <w:rsid w:val="009F7E12"/>
    <w:rsid w:val="00A35CC0"/>
    <w:rsid w:val="00A6136B"/>
    <w:rsid w:val="00A67863"/>
    <w:rsid w:val="00AA2B88"/>
    <w:rsid w:val="00AE14FF"/>
    <w:rsid w:val="00AF7674"/>
    <w:rsid w:val="00B013A5"/>
    <w:rsid w:val="00B07E60"/>
    <w:rsid w:val="00B115B8"/>
    <w:rsid w:val="00B1507C"/>
    <w:rsid w:val="00B17520"/>
    <w:rsid w:val="00B259EE"/>
    <w:rsid w:val="00B67D96"/>
    <w:rsid w:val="00B75D62"/>
    <w:rsid w:val="00B83BEA"/>
    <w:rsid w:val="00BA6D3E"/>
    <w:rsid w:val="00BF0F96"/>
    <w:rsid w:val="00C05DAE"/>
    <w:rsid w:val="00C264C0"/>
    <w:rsid w:val="00C46BDB"/>
    <w:rsid w:val="00C75249"/>
    <w:rsid w:val="00C802BC"/>
    <w:rsid w:val="00CA443C"/>
    <w:rsid w:val="00CF3440"/>
    <w:rsid w:val="00CF7DAB"/>
    <w:rsid w:val="00D4261B"/>
    <w:rsid w:val="00D57B68"/>
    <w:rsid w:val="00DE449E"/>
    <w:rsid w:val="00DE77C9"/>
    <w:rsid w:val="00E20B5E"/>
    <w:rsid w:val="00E2773B"/>
    <w:rsid w:val="00E4426B"/>
    <w:rsid w:val="00E54C32"/>
    <w:rsid w:val="00E76EC4"/>
    <w:rsid w:val="00E828E9"/>
    <w:rsid w:val="00E91EEE"/>
    <w:rsid w:val="00EB2E98"/>
    <w:rsid w:val="00EC6E4F"/>
    <w:rsid w:val="00ED06B0"/>
    <w:rsid w:val="00ED4407"/>
    <w:rsid w:val="00ED5D73"/>
    <w:rsid w:val="00F037EA"/>
    <w:rsid w:val="00F24B31"/>
    <w:rsid w:val="00F3197B"/>
    <w:rsid w:val="00F31FD9"/>
    <w:rsid w:val="00FB59C4"/>
    <w:rsid w:val="00FD3A13"/>
    <w:rsid w:val="00FF4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2B1626"/>
  <w15:docId w15:val="{1181E0C4-4948-4A9D-A586-565D80826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17EE"/>
    <w:pPr>
      <w:spacing w:after="120" w:line="240" w:lineRule="auto"/>
      <w:ind w:firstLine="284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4A708B"/>
    <w:pPr>
      <w:keepNext/>
      <w:keepLines/>
      <w:numPr>
        <w:numId w:val="7"/>
      </w:numPr>
      <w:pBdr>
        <w:bottom w:val="single" w:sz="8" w:space="1" w:color="4F81BD" w:themeColor="accent1"/>
      </w:pBdr>
      <w:spacing w:before="2040" w:after="300"/>
      <w:outlineLvl w:val="0"/>
    </w:pPr>
    <w:rPr>
      <w:rFonts w:asciiTheme="majorHAnsi" w:eastAsiaTheme="majorEastAsia" w:hAnsiTheme="majorHAnsi" w:cstheme="majorBidi"/>
      <w:bCs/>
      <w:color w:val="17365D" w:themeColor="text2" w:themeShade="BF"/>
      <w:sz w:val="72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C05DAE"/>
    <w:pPr>
      <w:numPr>
        <w:ilvl w:val="1"/>
      </w:numPr>
      <w:pBdr>
        <w:bottom w:val="none" w:sz="0" w:space="0" w:color="auto"/>
      </w:pBdr>
      <w:spacing w:before="480"/>
      <w:outlineLvl w:val="1"/>
    </w:pPr>
    <w:rPr>
      <w:b/>
      <w:bCs w:val="0"/>
      <w:color w:val="365F91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05DAE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A708B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A708B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A708B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A708B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A708B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A708B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708B"/>
    <w:rPr>
      <w:rFonts w:asciiTheme="majorHAnsi" w:eastAsiaTheme="majorEastAsia" w:hAnsiTheme="majorHAnsi" w:cstheme="majorBidi"/>
      <w:bCs/>
      <w:color w:val="17365D" w:themeColor="text2" w:themeShade="BF"/>
      <w:sz w:val="7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05DAE"/>
    <w:rPr>
      <w:rFonts w:asciiTheme="majorHAnsi" w:eastAsiaTheme="majorEastAsia" w:hAnsiTheme="majorHAnsi" w:cstheme="majorBidi"/>
      <w:b/>
      <w:color w:val="365F91" w:themeColor="accent1" w:themeShade="BF"/>
      <w:sz w:val="28"/>
      <w:szCs w:val="26"/>
    </w:rPr>
  </w:style>
  <w:style w:type="paragraph" w:customStyle="1" w:styleId="TtuloResumen-ndice-Bibliografa">
    <w:name w:val="Título Resumen-Índice- Bibliografía"/>
    <w:basedOn w:val="Normal"/>
    <w:next w:val="Normal"/>
    <w:qFormat/>
    <w:rsid w:val="009F7E12"/>
    <w:pPr>
      <w:spacing w:before="480"/>
      <w:ind w:firstLine="0"/>
    </w:pPr>
    <w:rPr>
      <w:b/>
      <w:color w:val="365F91" w:themeColor="accent1" w:themeShade="BF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A35CC0"/>
    <w:pPr>
      <w:pBdr>
        <w:bottom w:val="single" w:sz="8" w:space="4" w:color="4F81BD" w:themeColor="accent1"/>
      </w:pBdr>
      <w:spacing w:before="2040" w:after="300"/>
      <w:ind w:firstLine="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35C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72"/>
      <w:szCs w:val="52"/>
    </w:rPr>
  </w:style>
  <w:style w:type="paragraph" w:styleId="Encabezado">
    <w:name w:val="header"/>
    <w:basedOn w:val="Normal"/>
    <w:link w:val="EncabezadoCar"/>
    <w:uiPriority w:val="99"/>
    <w:semiHidden/>
    <w:unhideWhenUsed/>
    <w:rsid w:val="004C4690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C4690"/>
  </w:style>
  <w:style w:type="paragraph" w:styleId="Piedepgina">
    <w:name w:val="footer"/>
    <w:basedOn w:val="Normal"/>
    <w:link w:val="PiedepginaCar"/>
    <w:uiPriority w:val="99"/>
    <w:unhideWhenUsed/>
    <w:rsid w:val="004C4690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4690"/>
  </w:style>
  <w:style w:type="paragraph" w:customStyle="1" w:styleId="Codigofuente">
    <w:name w:val="Codigo fuente"/>
    <w:basedOn w:val="Normal"/>
    <w:next w:val="Normal"/>
    <w:qFormat/>
    <w:rsid w:val="005E7A70"/>
    <w:pPr>
      <w:spacing w:after="0"/>
      <w:ind w:firstLine="0"/>
    </w:pPr>
    <w:rPr>
      <w:rFonts w:ascii="Courier New" w:hAnsi="Courier New"/>
      <w:sz w:val="18"/>
    </w:rPr>
  </w:style>
  <w:style w:type="paragraph" w:customStyle="1" w:styleId="ReferenciaBibliogrfica">
    <w:name w:val="Referencia Bibliográfica"/>
    <w:basedOn w:val="Normal"/>
    <w:link w:val="ReferenciaBibliogrficaCar"/>
    <w:qFormat/>
    <w:rsid w:val="0043359F"/>
    <w:pPr>
      <w:numPr>
        <w:numId w:val="4"/>
      </w:numPr>
      <w:spacing w:after="0"/>
    </w:pPr>
    <w:rPr>
      <w:sz w:val="20"/>
      <w:szCs w:val="18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3197B"/>
    <w:pPr>
      <w:spacing w:after="0"/>
    </w:pPr>
    <w:rPr>
      <w:rFonts w:ascii="Tahoma" w:hAnsi="Tahoma" w:cs="Tahoma"/>
      <w:sz w:val="16"/>
      <w:szCs w:val="16"/>
    </w:rPr>
  </w:style>
  <w:style w:type="character" w:customStyle="1" w:styleId="ReferenciaBibliogrficaCar">
    <w:name w:val="Referencia Bibliográfica Car"/>
    <w:basedOn w:val="Fuentedeprrafopredeter"/>
    <w:link w:val="ReferenciaBibliogrfica"/>
    <w:rsid w:val="0043359F"/>
    <w:rPr>
      <w:sz w:val="20"/>
      <w:szCs w:val="18"/>
      <w:lang w:val="en-GB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197B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C05DA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rsid w:val="00F3197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3197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3197B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F3197B"/>
    <w:rPr>
      <w:color w:val="0000FF" w:themeColor="hyperlink"/>
      <w:u w:val="single"/>
    </w:rPr>
  </w:style>
  <w:style w:type="paragraph" w:styleId="Descripcin">
    <w:name w:val="caption"/>
    <w:aliases w:val="Título Figuras y Tablas"/>
    <w:basedOn w:val="Normal"/>
    <w:next w:val="Normal"/>
    <w:uiPriority w:val="35"/>
    <w:unhideWhenUsed/>
    <w:qFormat/>
    <w:rsid w:val="00760D4E"/>
    <w:pPr>
      <w:spacing w:after="200"/>
      <w:jc w:val="center"/>
    </w:pPr>
    <w:rPr>
      <w:b/>
      <w:bCs/>
      <w:sz w:val="18"/>
      <w:szCs w:val="1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A708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A708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A708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A708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A708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A708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aconcuadrcula">
    <w:name w:val="Table Grid"/>
    <w:basedOn w:val="Tablanormal"/>
    <w:uiPriority w:val="59"/>
    <w:rsid w:val="004A70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a">
    <w:name w:val="Bibliography"/>
    <w:basedOn w:val="Normal"/>
    <w:next w:val="Normal"/>
    <w:uiPriority w:val="37"/>
    <w:unhideWhenUsed/>
    <w:rsid w:val="00060891"/>
  </w:style>
  <w:style w:type="paragraph" w:styleId="Tabladeilustraciones">
    <w:name w:val="table of figures"/>
    <w:basedOn w:val="Normal"/>
    <w:next w:val="Normal"/>
    <w:uiPriority w:val="99"/>
    <w:unhideWhenUsed/>
    <w:rsid w:val="006E1DA6"/>
    <w:pPr>
      <w:spacing w:after="0"/>
    </w:pPr>
  </w:style>
  <w:style w:type="table" w:styleId="Cuadrculamedia3-nfasis1">
    <w:name w:val="Medium Grid 3 Accent 1"/>
    <w:basedOn w:val="Tablanormal"/>
    <w:uiPriority w:val="69"/>
    <w:rsid w:val="00315F3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clara-nfasis1">
    <w:name w:val="Light Grid Accent 1"/>
    <w:basedOn w:val="Tablanormal"/>
    <w:uiPriority w:val="62"/>
    <w:rsid w:val="00315F3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image" Target="media/image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footer" Target="footer7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1.xm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ge\Desktop\Documentos%20Clase\Universidad\4&#186;Carrera\2&#186;%20Cuatrimestre\TFG\PlantillaMemoriaTFG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w3c11</b:Tag>
    <b:SourceType>InternetSite</b:SourceType>
    <b:Guid>{DD0E3386-BEEC-4711-B1FC-B7C444E7FE67}</b:Guid>
    <b:Title>Universidad Pontificia de Salamanca</b:Title>
    <b:YearAccessed>2011</b:YearAccessed>
    <b:URL>http://www.upsa.es</b:URL>
    <b:RefOrder>2</b:RefOrder>
  </b:Source>
  <b:Source>
    <b:Tag>aut</b:Tag>
    <b:SourceType>JournalArticle</b:SourceType>
    <b:Guid>{18BDB9CA-B5AB-4244-9F7C-A5D18D1650FC}</b:Guid>
    <b:Author>
      <b:Author>
        <b:NameList>
          <b:Person>
            <b:Last>Apellido1 Apellido2</b:Last>
            <b:First>Nombre</b:First>
          </b:Person>
        </b:NameList>
      </b:Author>
    </b:Author>
    <b:Title>Título del articulo</b:Title>
    <b:URL>http://www.ngdsfds</b:URL>
    <b:Year>2011</b:Year>
    <b:City>Ciudad</b:City>
    <b:Publisher>Editorial</b:Publisher>
    <b:Volume>Volumen</b:Volume>
    <b:Issue>Número</b:Issue>
    <b:JournalName>Nombre de la revista</b:JournalName>
    <b:RefOrder>3</b:RefOrder>
  </b:Source>
  <b:Source>
    <b:Tag>lib34</b:Tag>
    <b:SourceType>Book</b:SourceType>
    <b:Guid>{F6A894DE-1D55-48DF-80C0-CA454B8E158D}</b:Guid>
    <b:Author>
      <b:Author>
        <b:NameList>
          <b:Person>
            <b:Last>Apellido1 Apellido2</b:Last>
            <b:First>Nombre</b:First>
          </b:Person>
          <b:Person>
            <b:Last>Apellido1 Apellido2</b:Last>
            <b:First>Nombre</b:First>
          </b:Person>
        </b:NameList>
      </b:Author>
    </b:Author>
    <b:Title>Título del libro</b:Title>
    <b:Year>2011</b:Year>
    <b:City>Ciudad</b:City>
    <b:Publisher>Editorial</b:Publisher>
    <b:RefOrder>1</b:RefOrder>
  </b:Source>
</b:Sources>
</file>

<file path=customXml/itemProps1.xml><?xml version="1.0" encoding="utf-8"?>
<ds:datastoreItem xmlns:ds="http://schemas.openxmlformats.org/officeDocument/2006/customXml" ds:itemID="{D3117A39-317D-4129-B2A7-4DF1CF04F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PlantillaMemoriaTFG.dotx</Template>
  <TotalTime>4</TotalTime>
  <Pages>19</Pages>
  <Words>745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Pontificia de Salamanca</Company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De Andrés</dc:creator>
  <cp:lastModifiedBy>Jorge De Andrés</cp:lastModifiedBy>
  <cp:revision>2</cp:revision>
  <cp:lastPrinted>2011-04-07T12:04:00Z</cp:lastPrinted>
  <dcterms:created xsi:type="dcterms:W3CDTF">2018-12-18T10:39:00Z</dcterms:created>
  <dcterms:modified xsi:type="dcterms:W3CDTF">2018-12-18T10:43:00Z</dcterms:modified>
</cp:coreProperties>
</file>