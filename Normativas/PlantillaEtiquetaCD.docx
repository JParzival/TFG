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170C3" w:rsidRDefault="004F69B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1467485</wp:posOffset>
                </wp:positionV>
                <wp:extent cx="523875" cy="272415"/>
                <wp:effectExtent l="0" t="635" r="0" b="3175"/>
                <wp:wrapNone/>
                <wp:docPr id="1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00F" w:rsidRPr="00D9700F" w:rsidRDefault="004F69BD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98.5pt;margin-top:115.55pt;width:41.2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K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FEe2PuOgM3C7H8DR7OEcfB1XPdzJ6qtGQi5bKjbsRik5tozWkF9ob/pn&#10;VyccbUHW4wdZQxy6NdIB7RvV2+JBORCgQ58eT72xuVRwGEeXyTzGqAJTNI9IGL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" filled="f" stroked="f">
                <v:textbox>
                  <w:txbxContent>
                    <w:p w:rsidR="00D9700F" w:rsidRPr="00D9700F" w:rsidRDefault="004F69BD">
                      <w:pP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2017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2352675</wp:posOffset>
                </wp:positionV>
                <wp:extent cx="4010025" cy="1238250"/>
                <wp:effectExtent l="0" t="0" r="0" b="0"/>
                <wp:wrapNone/>
                <wp:docPr id="1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A59" w:rsidRPr="00D9700F" w:rsidRDefault="00743A59" w:rsidP="00743A59">
                            <w:pPr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D9700F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Trabajo Fin de Grado</w:t>
                            </w:r>
                          </w:p>
                          <w:p w:rsidR="00743A59" w:rsidRPr="00743A59" w:rsidRDefault="00743A59" w:rsidP="00743A59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:rsidR="00743A59" w:rsidRDefault="00743A59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43A5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Título del trabajo fin de grado</w:t>
                            </w:r>
                          </w:p>
                          <w:p w:rsid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9700F" w:rsidRP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D9700F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Nombre y apellidos del 1º autor</w:t>
                            </w:r>
                          </w:p>
                          <w:p w:rsidR="00D9700F" w:rsidRPr="00D9700F" w:rsidRDefault="00D9700F" w:rsidP="00743A5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D9700F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(Nombre y apellidos del 2º autor)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margin-left:57pt;margin-top:185.25pt;width:315.75pt;height:9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GMuw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" filled="f" stroked="f">
                <v:textbox>
                  <w:txbxContent>
                    <w:p w:rsidR="00743A59" w:rsidRPr="00D9700F" w:rsidRDefault="00743A59" w:rsidP="00743A59">
                      <w:pPr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r w:rsidRPr="00D9700F">
                        <w:rPr>
                          <w:rFonts w:cstheme="minorHAnsi"/>
                          <w:sz w:val="14"/>
                          <w:szCs w:val="14"/>
                        </w:rPr>
                        <w:t>Trabajo Fin de Grado</w:t>
                      </w:r>
                    </w:p>
                    <w:p w:rsidR="00743A59" w:rsidRPr="00743A59" w:rsidRDefault="00743A59" w:rsidP="00743A59">
                      <w:pPr>
                        <w:jc w:val="center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:rsidR="00743A59" w:rsidRDefault="00743A59" w:rsidP="00743A5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43A5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Título del trabajo fin de grado</w:t>
                      </w:r>
                    </w:p>
                    <w:p w:rsid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D9700F" w:rsidRP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D9700F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Nombre y apellidos del 1º autor</w:t>
                      </w:r>
                    </w:p>
                    <w:p w:rsidR="00D9700F" w:rsidRPr="00D9700F" w:rsidRDefault="00D9700F" w:rsidP="00743A59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D9700F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(Nombre y apellidos del 2º autor)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238125</wp:posOffset>
                </wp:positionV>
                <wp:extent cx="3921125" cy="657225"/>
                <wp:effectExtent l="0" t="0" r="0" b="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1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A59" w:rsidRPr="00743A59" w:rsidRDefault="00743A59" w:rsidP="00743A59">
                            <w:pPr>
                              <w:jc w:val="center"/>
                              <w:rPr>
                                <w:rFonts w:ascii="Bodoni" w:hAnsi="Bodoni"/>
                                <w:b/>
                                <w:smallCaps/>
                                <w:sz w:val="20"/>
                                <w:szCs w:val="20"/>
                              </w:rPr>
                            </w:pPr>
                            <w:r w:rsidRPr="00743A59">
                              <w:rPr>
                                <w:rFonts w:ascii="Bodoni" w:hAnsi="Bodoni"/>
                                <w:b/>
                                <w:smallCaps/>
                                <w:sz w:val="20"/>
                                <w:szCs w:val="20"/>
                              </w:rPr>
                              <w:t>Universidad Pontificia de Salamanca</w:t>
                            </w:r>
                          </w:p>
                          <w:p w:rsidR="00743A59" w:rsidRPr="00743A59" w:rsidRDefault="00743A59" w:rsidP="00743A59">
                            <w:pPr>
                              <w:jc w:val="center"/>
                              <w:rPr>
                                <w:rFonts w:ascii="GillSans" w:hAnsi="GillSans"/>
                                <w:b/>
                                <w:sz w:val="16"/>
                                <w:szCs w:val="16"/>
                              </w:rPr>
                            </w:pPr>
                            <w:r w:rsidRPr="00743A59">
                              <w:rPr>
                                <w:rFonts w:ascii="GillSans" w:hAnsi="GillSans"/>
                                <w:b/>
                                <w:sz w:val="16"/>
                                <w:szCs w:val="16"/>
                              </w:rPr>
                              <w:t>Facultad de Informática</w:t>
                            </w:r>
                          </w:p>
                          <w:p w:rsidR="00743A59" w:rsidRPr="00743A59" w:rsidRDefault="00C9483E" w:rsidP="00743A59">
                            <w:pPr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Grado en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60.55pt;margin-top:18.75pt;width:308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" filled="f" stroked="f" strokecolor="white [3212]">
                <v:textbox>
                  <w:txbxContent>
                    <w:p w:rsidR="00743A59" w:rsidRPr="00743A59" w:rsidRDefault="00743A59" w:rsidP="00743A59">
                      <w:pPr>
                        <w:jc w:val="center"/>
                        <w:rPr>
                          <w:rFonts w:ascii="Bodoni" w:hAnsi="Bodoni"/>
                          <w:b/>
                          <w:smallCaps/>
                          <w:sz w:val="20"/>
                          <w:szCs w:val="20"/>
                        </w:rPr>
                      </w:pPr>
                      <w:r w:rsidRPr="00743A59">
                        <w:rPr>
                          <w:rFonts w:ascii="Bodoni" w:hAnsi="Bodoni"/>
                          <w:b/>
                          <w:smallCaps/>
                          <w:sz w:val="20"/>
                          <w:szCs w:val="20"/>
                        </w:rPr>
                        <w:t>Universidad Pontificia de Salamanca</w:t>
                      </w:r>
                    </w:p>
                    <w:p w:rsidR="00743A59" w:rsidRPr="00743A59" w:rsidRDefault="00743A59" w:rsidP="00743A59">
                      <w:pPr>
                        <w:jc w:val="center"/>
                        <w:rPr>
                          <w:rFonts w:ascii="GillSans" w:hAnsi="GillSans"/>
                          <w:b/>
                          <w:sz w:val="16"/>
                          <w:szCs w:val="16"/>
                        </w:rPr>
                      </w:pPr>
                      <w:r w:rsidRPr="00743A59">
                        <w:rPr>
                          <w:rFonts w:ascii="GillSans" w:hAnsi="GillSans"/>
                          <w:b/>
                          <w:sz w:val="16"/>
                          <w:szCs w:val="16"/>
                        </w:rPr>
                        <w:t>Facultad de Informática</w:t>
                      </w:r>
                    </w:p>
                    <w:p w:rsidR="00743A59" w:rsidRPr="00743A59" w:rsidRDefault="00C9483E" w:rsidP="00743A59">
                      <w:pPr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cstheme="minorHAnsi"/>
                          <w:sz w:val="14"/>
                          <w:szCs w:val="14"/>
                        </w:rPr>
                        <w:t>Grado en Ingeniería Informática</w:t>
                      </w:r>
                    </w:p>
                  </w:txbxContent>
                </v:textbox>
              </v:shape>
            </w:pict>
          </mc:Fallback>
        </mc:AlternateContent>
      </w:r>
      <w:r w:rsidR="00743A59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-381000</wp:posOffset>
            </wp:positionV>
            <wp:extent cx="561975" cy="704850"/>
            <wp:effectExtent l="19050" t="0" r="9525" b="0"/>
            <wp:wrapNone/>
            <wp:docPr id="1" name="0 Imagen" descr="upsa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a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D5AFD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0CAD8" id="Oval 3" o:spid="_x0000_s1026" style="position:absolute;margin-left:156.55pt;margin-top:67.95pt;width:116.65pt;height:1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94F675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" fillcolor="white [3212]" strokecolor="#969696" strokeweight="2.25pt">
                <v:fill color2="white [28]" rotate="t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9FB3B" id="Oval 47" o:spid="_x0000_s1026" style="position:absolute;margin-left:53.05pt;margin-top:337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251D3E"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q4QPcD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4284345</wp:posOffset>
                </wp:positionV>
                <wp:extent cx="4114800" cy="4114800"/>
                <wp:effectExtent l="16510" t="17145" r="21590" b="20955"/>
                <wp:wrapNone/>
                <wp:docPr id="5" name="Oval 41" descr="5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D24C92" id="Oval 41" o:spid="_x0000_s1026" alt="5%" style="position:absolute;margin-left:53.05pt;margin-top:337.3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" strokecolor="#969696" strokeweight="2.25pt">
                <v:fill r:id="rId10" o:title="" color2="white [3212]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073AD"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Kx15ow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9D50B3"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W6A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22860" r="17145" b="19685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744DD"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4N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8+zg0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</w:p>
    <w:sectPr w:rsidR="00E170C3" w:rsidSect="00E1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">
    <w:altName w:val="Gentium Book Basic"/>
    <w:charset w:val="00"/>
    <w:family w:val="roman"/>
    <w:pitch w:val="variable"/>
    <w:sig w:usb0="00000003" w:usb1="00000000" w:usb2="00000000" w:usb3="00000000" w:csb0="00000001" w:csb1="00000000"/>
  </w:font>
  <w:font w:name="Gill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904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35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568B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50C9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59"/>
    <w:rsid w:val="0047548A"/>
    <w:rsid w:val="004F69BD"/>
    <w:rsid w:val="005D4368"/>
    <w:rsid w:val="007174B6"/>
    <w:rsid w:val="00743A59"/>
    <w:rsid w:val="00990009"/>
    <w:rsid w:val="00AA664F"/>
    <w:rsid w:val="00C9483E"/>
    <w:rsid w:val="00CA1A52"/>
    <w:rsid w:val="00D9700F"/>
    <w:rsid w:val="00E1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451C0C1-003E-4276-AF34-9624161A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C3"/>
    <w:pPr>
      <w:spacing w:after="0" w:line="240" w:lineRule="auto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E170C3"/>
    <w:pPr>
      <w:outlineLvl w:val="0"/>
    </w:pPr>
    <w:rPr>
      <w:rFonts w:asciiTheme="majorHAnsi" w:hAnsiTheme="majorHAnsi"/>
      <w:caps/>
      <w:spacing w:val="20"/>
      <w:sz w:val="3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E170C3"/>
    <w:rPr>
      <w:rFonts w:asciiTheme="majorHAnsi" w:hAnsiTheme="majorHAnsi"/>
      <w:caps/>
      <w:spacing w:val="20"/>
      <w:sz w:val="36"/>
    </w:rPr>
  </w:style>
  <w:style w:type="paragraph" w:customStyle="1" w:styleId="FechadelCD">
    <w:name w:val="Fecha del CD"/>
    <w:basedOn w:val="Normal"/>
    <w:qFormat/>
    <w:rsid w:val="00E170C3"/>
    <w:rPr>
      <w:i/>
      <w:sz w:val="20"/>
    </w:rPr>
  </w:style>
  <w:style w:type="paragraph" w:customStyle="1" w:styleId="Descripcin1">
    <w:name w:val="Descripción1"/>
    <w:basedOn w:val="Normal"/>
    <w:qFormat/>
    <w:rsid w:val="00E170C3"/>
    <w:pPr>
      <w:spacing w:line="264" w:lineRule="auto"/>
    </w:pPr>
  </w:style>
  <w:style w:type="character" w:styleId="Textodelmarcadordeposicin">
    <w:name w:val="Placeholder Text"/>
    <w:basedOn w:val="Fuentedeprrafopredeter"/>
    <w:uiPriority w:val="99"/>
    <w:semiHidden/>
    <w:rsid w:val="00E170C3"/>
    <w:rPr>
      <w:color w:val="808080"/>
    </w:rPr>
  </w:style>
  <w:style w:type="paragraph" w:customStyle="1" w:styleId="TtulodeCD">
    <w:name w:val="Título de CD"/>
    <w:basedOn w:val="Normal"/>
    <w:qFormat/>
    <w:rsid w:val="00E170C3"/>
    <w:pPr>
      <w:outlineLvl w:val="0"/>
    </w:pPr>
    <w:rPr>
      <w:rFonts w:asciiTheme="majorHAnsi" w:hAnsiTheme="majorHAnsi"/>
      <w:caps/>
      <w:spacing w:val="20"/>
      <w:sz w:val="2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E170C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E170C3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6668D269-A446-4C71-815B-4451A61D6C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E4799-D2D4-4593-AAD0-2BC2CE9DD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A68F0C-F383-4F6A-AC4D-2268B5CEB5E0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C4EDE92-09D6-41BA-86DD-D6CE6037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Pontificia de Salamanca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Marcelo Vallejo Garcia</cp:lastModifiedBy>
  <cp:revision>3</cp:revision>
  <cp:lastPrinted>2006-08-01T17:47:00Z</cp:lastPrinted>
  <dcterms:created xsi:type="dcterms:W3CDTF">2017-06-29T08:16:00Z</dcterms:created>
  <dcterms:modified xsi:type="dcterms:W3CDTF">2017-06-29T10:06:00Z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